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14:paraId="32A74A82" w14:textId="77777777" w:rsidTr="00B7520C">
            <w:tc>
              <w:tcPr>
                <w:tcW w:w="7054" w:type="dxa"/>
              </w:tcPr>
              <w:p w14:paraId="44610E19" w14:textId="77777777"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5A66BE81" w14:textId="77777777" w:rsidR="00A12C10" w:rsidRPr="00093764" w:rsidRDefault="00A12C10" w:rsidP="00576C56">
                <w:pPr>
                  <w:rPr>
                    <w:rFonts w:cs="Arial"/>
                    <w:b/>
                    <w:color w:val="4F81BD" w:themeColor="accent1"/>
                  </w:rPr>
                </w:pPr>
              </w:p>
            </w:tc>
          </w:tr>
          <w:tr w:rsidR="00A12C10" w14:paraId="1A5F9208" w14:textId="77777777" w:rsidTr="00B7520C">
            <w:tc>
              <w:tcPr>
                <w:tcW w:w="7054" w:type="dxa"/>
              </w:tcPr>
              <w:p w14:paraId="522AD72C" w14:textId="508D834F" w:rsidR="00626C3E" w:rsidRDefault="00626C3E" w:rsidP="00626C3E">
                <w:pPr>
                  <w:rPr>
                    <w:rFonts w:eastAsiaTheme="minorEastAsia"/>
                    <w:szCs w:val="20"/>
                  </w:rPr>
                </w:pPr>
                <w:r w:rsidRPr="00626C3E">
                  <w:rPr>
                    <w:rFonts w:eastAsiaTheme="minorEastAsia"/>
                    <w:szCs w:val="20"/>
                  </w:rPr>
                  <w:t>Kasper</w:t>
                </w:r>
                <w:r>
                  <w:rPr>
                    <w:rFonts w:eastAsiaTheme="minorEastAsia"/>
                    <w:szCs w:val="20"/>
                  </w:rPr>
                  <w:t xml:space="preserve">  </w:t>
                </w:r>
                <w:proofErr w:type="spellStart"/>
                <w:r w:rsidRPr="00626C3E">
                  <w:rPr>
                    <w:rFonts w:eastAsiaTheme="minorEastAsia"/>
                    <w:szCs w:val="20"/>
                  </w:rPr>
                  <w:t>Szczerba</w:t>
                </w:r>
                <w:proofErr w:type="spellEnd"/>
              </w:p>
              <w:p w14:paraId="5E2C5CAF" w14:textId="6127E28B" w:rsidR="00626C3E" w:rsidRPr="00626C3E" w:rsidRDefault="00626C3E" w:rsidP="00626C3E">
                <w:pPr>
                  <w:rPr>
                    <w:rFonts w:eastAsiaTheme="minorEastAsia"/>
                    <w:szCs w:val="20"/>
                  </w:rPr>
                </w:pPr>
                <w:r>
                  <w:rPr>
                    <w:szCs w:val="20"/>
                  </w:rPr>
                  <w:t>Thomas Slack</w:t>
                </w:r>
              </w:p>
              <w:p w14:paraId="3D5C3063" w14:textId="6BEF930A" w:rsidR="00626C3E" w:rsidRPr="003B21D4" w:rsidRDefault="00626C3E" w:rsidP="003B21D4">
                <w:pPr>
                  <w:pStyle w:val="NoSpacing"/>
                  <w:rPr>
                    <w:lang w:eastAsia="en-US"/>
                  </w:rPr>
                </w:pPr>
                <w:r w:rsidRPr="00626C3E">
                  <w:rPr>
                    <w:rFonts w:ascii="Verdana" w:hAnsi="Verdana"/>
                    <w:sz w:val="20"/>
                    <w:szCs w:val="20"/>
                    <w:lang w:eastAsia="en-US"/>
                  </w:rPr>
                  <w:t>Xander Louwers</w:t>
                </w:r>
              </w:p>
            </w:tc>
            <w:tc>
              <w:tcPr>
                <w:tcW w:w="2234" w:type="dxa"/>
              </w:tcPr>
              <w:p w14:paraId="14B90E20"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14:paraId="3313DAC6" w14:textId="77777777" w:rsidTr="000202AF">
            <w:tc>
              <w:tcPr>
                <w:tcW w:w="7442" w:type="dxa"/>
                <w:tcMar>
                  <w:top w:w="216" w:type="dxa"/>
                  <w:left w:w="115" w:type="dxa"/>
                  <w:bottom w:w="216" w:type="dxa"/>
                  <w:right w:w="115" w:type="dxa"/>
                </w:tcMar>
              </w:tcPr>
              <w:p w14:paraId="5F71FD6B" w14:textId="7E937BB8" w:rsidR="000202AF" w:rsidRDefault="000202AF" w:rsidP="000202AF">
                <w:r>
                  <w:rPr>
                    <w:noProof/>
                    <w:lang w:eastAsia="nl-NL"/>
                  </w:rPr>
                  <w:drawing>
                    <wp:anchor distT="0" distB="0" distL="114300" distR="114300" simplePos="0" relativeHeight="251656192" behindDoc="0" locked="0" layoutInCell="1" allowOverlap="1" wp14:anchorId="3BB8725A" wp14:editId="08A8878E">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2DD800CC"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1BBC9CCC" w14:textId="77777777" w:rsidR="000202AF" w:rsidRDefault="000B1070" w:rsidP="00DE65B5">
                    <w:pPr>
                      <w:rPr>
                        <w:color w:val="4F81BD" w:themeColor="accent1"/>
                        <w:sz w:val="80"/>
                        <w:szCs w:val="80"/>
                      </w:rPr>
                    </w:pPr>
                    <w:r>
                      <w:rPr>
                        <w:color w:val="4F81BD" w:themeColor="accent1"/>
                        <w:sz w:val="80"/>
                        <w:szCs w:val="80"/>
                      </w:rPr>
                      <w:t>Projectplan</w:t>
                    </w:r>
                  </w:p>
                </w:sdtContent>
              </w:sdt>
            </w:tc>
          </w:tr>
          <w:tr w:rsidR="000202AF" w14:paraId="607CF173" w14:textId="77777777" w:rsidTr="000202AF">
            <w:tc>
              <w:tcPr>
                <w:tcW w:w="7442" w:type="dxa"/>
              </w:tcPr>
              <w:p w14:paraId="52A35EE9" w14:textId="13797345" w:rsidR="000202AF" w:rsidRPr="000202AF" w:rsidRDefault="00626C3E" w:rsidP="000202AF">
                <w:pPr>
                  <w:rPr>
                    <w:i/>
                    <w:sz w:val="28"/>
                    <w:szCs w:val="28"/>
                  </w:rPr>
                </w:pPr>
                <w:proofErr w:type="spellStart"/>
                <w:r>
                  <w:rPr>
                    <w:i/>
                    <w:sz w:val="28"/>
                    <w:szCs w:val="28"/>
                  </w:rPr>
                  <w:t>SummaPoint</w:t>
                </w:r>
                <w:proofErr w:type="spellEnd"/>
              </w:p>
            </w:tc>
          </w:tr>
        </w:tbl>
        <w:p w14:paraId="3447BCB1" w14:textId="6E5CEC48" w:rsidR="00F743EF" w:rsidRPr="00F743EF" w:rsidRDefault="007E62F3" w:rsidP="0056529E">
          <w:pPr>
            <w:rPr>
              <w:rFonts w:ascii="Arial" w:hAnsi="Arial" w:cs="Arial"/>
            </w:rPr>
          </w:pPr>
          <w:r>
            <w:rPr>
              <w:noProof/>
            </w:rPr>
            <w:drawing>
              <wp:anchor distT="0" distB="0" distL="114300" distR="114300" simplePos="0" relativeHeight="251658240" behindDoc="0" locked="0" layoutInCell="1" allowOverlap="1" wp14:anchorId="45C02615" wp14:editId="32E804AD">
                <wp:simplePos x="0" y="0"/>
                <wp:positionH relativeFrom="column">
                  <wp:posOffset>195580</wp:posOffset>
                </wp:positionH>
                <wp:positionV relativeFrom="paragraph">
                  <wp:posOffset>4024630</wp:posOffset>
                </wp:positionV>
                <wp:extent cx="5365750" cy="3095625"/>
                <wp:effectExtent l="0" t="0" r="6350" b="9525"/>
                <wp:wrapTopAndBottom/>
                <wp:docPr id="2" name="Picture 2" descr="Jaarplanning SZW 2020: wat staat er op de planning? · Salaris Vanmor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arplanning SZW 2020: wat staat er op de planning? · Salaris Vanmor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75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14:paraId="3F1EAC11"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16BBD2E2" w14:textId="77777777" w:rsidR="00F743EF"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3788" w:history="1">
            <w:r w:rsidR="00F743EF" w:rsidRPr="00CE4E2E">
              <w:rPr>
                <w:rStyle w:val="Hyperlink"/>
                <w:noProof/>
              </w:rPr>
              <w:t>1.</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Inleiding</w:t>
            </w:r>
            <w:r w:rsidR="00F743EF">
              <w:rPr>
                <w:noProof/>
                <w:webHidden/>
              </w:rPr>
              <w:tab/>
            </w:r>
            <w:r w:rsidR="00F743EF">
              <w:rPr>
                <w:noProof/>
                <w:webHidden/>
              </w:rPr>
              <w:fldChar w:fldCharType="begin"/>
            </w:r>
            <w:r w:rsidR="00F743EF">
              <w:rPr>
                <w:noProof/>
                <w:webHidden/>
              </w:rPr>
              <w:instrText xml:space="preserve"> PAGEREF _Toc462303788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3E95DF40"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89" w:history="1">
            <w:r w:rsidR="00F743EF" w:rsidRPr="00CE4E2E">
              <w:rPr>
                <w:rStyle w:val="Hyperlink"/>
                <w:noProof/>
              </w:rPr>
              <w:t>2.</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Doelstellingen</w:t>
            </w:r>
            <w:r w:rsidR="00F743EF">
              <w:rPr>
                <w:noProof/>
                <w:webHidden/>
              </w:rPr>
              <w:tab/>
            </w:r>
            <w:r w:rsidR="00F743EF">
              <w:rPr>
                <w:noProof/>
                <w:webHidden/>
              </w:rPr>
              <w:fldChar w:fldCharType="begin"/>
            </w:r>
            <w:r w:rsidR="00F743EF">
              <w:rPr>
                <w:noProof/>
                <w:webHidden/>
              </w:rPr>
              <w:instrText xml:space="preserve"> PAGEREF _Toc462303789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16A2681A"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0" w:history="1">
            <w:r w:rsidR="00F743EF" w:rsidRPr="00CE4E2E">
              <w:rPr>
                <w:rStyle w:val="Hyperlink"/>
                <w:noProof/>
              </w:rPr>
              <w:t>3.</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Betrokkenen</w:t>
            </w:r>
            <w:r w:rsidR="00F743EF">
              <w:rPr>
                <w:noProof/>
                <w:webHidden/>
              </w:rPr>
              <w:tab/>
            </w:r>
            <w:r w:rsidR="00F743EF">
              <w:rPr>
                <w:noProof/>
                <w:webHidden/>
              </w:rPr>
              <w:fldChar w:fldCharType="begin"/>
            </w:r>
            <w:r w:rsidR="00F743EF">
              <w:rPr>
                <w:noProof/>
                <w:webHidden/>
              </w:rPr>
              <w:instrText xml:space="preserve"> PAGEREF _Toc462303790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6F807CB8"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1" w:history="1">
            <w:r w:rsidR="00F743EF" w:rsidRPr="00CE4E2E">
              <w:rPr>
                <w:rStyle w:val="Hyperlink"/>
                <w:noProof/>
              </w:rPr>
              <w:t>4.</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Benodigdheden</w:t>
            </w:r>
            <w:r w:rsidR="00F743EF">
              <w:rPr>
                <w:noProof/>
                <w:webHidden/>
              </w:rPr>
              <w:tab/>
            </w:r>
            <w:r w:rsidR="00F743EF">
              <w:rPr>
                <w:noProof/>
                <w:webHidden/>
              </w:rPr>
              <w:fldChar w:fldCharType="begin"/>
            </w:r>
            <w:r w:rsidR="00F743EF">
              <w:rPr>
                <w:noProof/>
                <w:webHidden/>
              </w:rPr>
              <w:instrText xml:space="preserve"> PAGEREF _Toc462303791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2F3D7F6D"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2" w:history="1">
            <w:r w:rsidR="00F743EF" w:rsidRPr="00CE4E2E">
              <w:rPr>
                <w:rStyle w:val="Hyperlink"/>
                <w:noProof/>
              </w:rPr>
              <w:t>5.</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Takenlijst</w:t>
            </w:r>
            <w:r w:rsidR="00F743EF">
              <w:rPr>
                <w:noProof/>
                <w:webHidden/>
              </w:rPr>
              <w:tab/>
            </w:r>
            <w:r w:rsidR="00F743EF">
              <w:rPr>
                <w:noProof/>
                <w:webHidden/>
              </w:rPr>
              <w:fldChar w:fldCharType="begin"/>
            </w:r>
            <w:r w:rsidR="00F743EF">
              <w:rPr>
                <w:noProof/>
                <w:webHidden/>
              </w:rPr>
              <w:instrText xml:space="preserve"> PAGEREF _Toc462303792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654E57AE"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3" w:history="1">
            <w:r w:rsidR="00F743EF" w:rsidRPr="00CE4E2E">
              <w:rPr>
                <w:rStyle w:val="Hyperlink"/>
                <w:noProof/>
              </w:rPr>
              <w:t>6.</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Planning</w:t>
            </w:r>
            <w:r w:rsidR="00F743EF">
              <w:rPr>
                <w:noProof/>
                <w:webHidden/>
              </w:rPr>
              <w:tab/>
            </w:r>
            <w:r w:rsidR="00F743EF">
              <w:rPr>
                <w:noProof/>
                <w:webHidden/>
              </w:rPr>
              <w:fldChar w:fldCharType="begin"/>
            </w:r>
            <w:r w:rsidR="00F743EF">
              <w:rPr>
                <w:noProof/>
                <w:webHidden/>
              </w:rPr>
              <w:instrText xml:space="preserve"> PAGEREF _Toc462303793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09869B4F"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4" w:history="1">
            <w:r w:rsidR="00F743EF" w:rsidRPr="00CE4E2E">
              <w:rPr>
                <w:rStyle w:val="Hyperlink"/>
                <w:noProof/>
              </w:rPr>
              <w:t>7.</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Risico’s</w:t>
            </w:r>
            <w:r w:rsidR="00F743EF">
              <w:rPr>
                <w:noProof/>
                <w:webHidden/>
              </w:rPr>
              <w:tab/>
            </w:r>
            <w:r w:rsidR="00F743EF">
              <w:rPr>
                <w:noProof/>
                <w:webHidden/>
              </w:rPr>
              <w:fldChar w:fldCharType="begin"/>
            </w:r>
            <w:r w:rsidR="00F743EF">
              <w:rPr>
                <w:noProof/>
                <w:webHidden/>
              </w:rPr>
              <w:instrText xml:space="preserve"> PAGEREF _Toc462303794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0C00EB29" w14:textId="77777777" w:rsidR="00F743EF" w:rsidRDefault="00865E86">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5" w:history="1">
            <w:r w:rsidR="00F743EF" w:rsidRPr="00CE4E2E">
              <w:rPr>
                <w:rStyle w:val="Hyperlink"/>
                <w:noProof/>
              </w:rPr>
              <w:t>8.</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Projectgrenzen</w:t>
            </w:r>
            <w:r w:rsidR="00F743EF">
              <w:rPr>
                <w:noProof/>
                <w:webHidden/>
              </w:rPr>
              <w:tab/>
            </w:r>
            <w:r w:rsidR="00F743EF">
              <w:rPr>
                <w:noProof/>
                <w:webHidden/>
              </w:rPr>
              <w:fldChar w:fldCharType="begin"/>
            </w:r>
            <w:r w:rsidR="00F743EF">
              <w:rPr>
                <w:noProof/>
                <w:webHidden/>
              </w:rPr>
              <w:instrText xml:space="preserve"> PAGEREF _Toc462303795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14:paraId="1A4A45FC" w14:textId="77777777" w:rsidR="00AD7800" w:rsidRPr="00D956AA" w:rsidRDefault="000B21DE" w:rsidP="0056529E">
          <w:r>
            <w:rPr>
              <w:rFonts w:asciiTheme="majorHAnsi" w:hAnsiTheme="majorHAnsi" w:cstheme="minorHAnsi"/>
              <w:b/>
              <w:bCs/>
              <w:i/>
              <w:iCs/>
              <w:sz w:val="22"/>
              <w:szCs w:val="20"/>
            </w:rPr>
            <w:fldChar w:fldCharType="end"/>
          </w:r>
        </w:p>
      </w:sdtContent>
    </w:sdt>
    <w:p w14:paraId="2E6B8FF7" w14:textId="77777777" w:rsidR="005754E0" w:rsidRDefault="005754E0" w:rsidP="0056529E">
      <w:pPr>
        <w:pStyle w:val="Heading3"/>
        <w:spacing w:line="360" w:lineRule="auto"/>
        <w:sectPr w:rsidR="005754E0" w:rsidSect="008374F1">
          <w:footerReference w:type="even" r:id="rId11"/>
          <w:footerReference w:type="default" r:id="rId12"/>
          <w:type w:val="continuous"/>
          <w:pgSz w:w="11906" w:h="16838"/>
          <w:pgMar w:top="1417" w:right="1417" w:bottom="1417" w:left="1417" w:header="708" w:footer="708" w:gutter="0"/>
          <w:cols w:space="708"/>
          <w:titlePg/>
          <w:docGrid w:linePitch="360"/>
        </w:sectPr>
      </w:pPr>
    </w:p>
    <w:p w14:paraId="6F7ED224" w14:textId="4D478AF2" w:rsidR="00854BC6" w:rsidRDefault="00854BC6" w:rsidP="00854BC6">
      <w:pPr>
        <w:pStyle w:val="Heading1"/>
      </w:pPr>
      <w:bookmarkStart w:id="0" w:name="_Toc453159985"/>
      <w:bookmarkStart w:id="1" w:name="_Toc462303788"/>
      <w:r>
        <w:lastRenderedPageBreak/>
        <w:t>Inleiding</w:t>
      </w:r>
      <w:bookmarkEnd w:id="0"/>
      <w:bookmarkEnd w:id="1"/>
    </w:p>
    <w:p w14:paraId="4CAA4D3D" w14:textId="77777777" w:rsidR="00CA493B" w:rsidRPr="00CA493B" w:rsidRDefault="00CA493B" w:rsidP="00CA493B">
      <w:pPr>
        <w:rPr>
          <w:lang w:eastAsia="nl-NL"/>
        </w:rPr>
      </w:pPr>
    </w:p>
    <w:p w14:paraId="0316C94A" w14:textId="0992778C" w:rsidR="00F743EF" w:rsidRDefault="00626C3E">
      <w:pPr>
        <w:spacing w:after="200" w:line="276" w:lineRule="auto"/>
        <w:jc w:val="left"/>
        <w:rPr>
          <w:rFonts w:asciiTheme="majorHAnsi" w:eastAsiaTheme="majorEastAsia" w:hAnsiTheme="majorHAnsi" w:cstheme="majorBidi"/>
          <w:b/>
          <w:sz w:val="36"/>
          <w:szCs w:val="32"/>
          <w:lang w:eastAsia="nl-NL"/>
        </w:rPr>
      </w:pPr>
      <w:bookmarkStart w:id="2" w:name="_Toc453159986"/>
      <w:bookmarkStart w:id="3" w:name="_Toc462303789"/>
      <w:r>
        <w:t xml:space="preserve">Wij hebben de kans gekregen om een website te mogen ontwikkelen voor Summa Elektro- en installatietechniek. Ze willen een platform waarop ze </w:t>
      </w:r>
      <w:r w:rsidR="00853A22">
        <w:t>stagiaires</w:t>
      </w:r>
      <w:r>
        <w:t xml:space="preserve"> makkelijk en overzichtelijk k</w:t>
      </w:r>
      <w:r w:rsidR="007E62F3">
        <w:t>unn</w:t>
      </w:r>
      <w:r>
        <w:t>en beoordelen, op dit platform moeten ook de leerlingen hun resultaten kunnen zien. Deze opdracht hebben wij gekregen omdat het systeem wat ze hier momenteel voor gebruiken niet erg gebruiksvriendelijk is.</w:t>
      </w:r>
      <w:r w:rsidR="00F743EF">
        <w:br w:type="page"/>
      </w:r>
    </w:p>
    <w:p w14:paraId="1C34D2A8" w14:textId="77777777" w:rsidR="00854BC6" w:rsidRPr="00672456" w:rsidRDefault="00854BC6" w:rsidP="00854BC6">
      <w:pPr>
        <w:pStyle w:val="Heading1"/>
      </w:pPr>
      <w:r w:rsidRPr="00742FC1">
        <w:lastRenderedPageBreak/>
        <w:t>Doelstellingen</w:t>
      </w:r>
      <w:bookmarkEnd w:id="2"/>
      <w:bookmarkEnd w:id="3"/>
    </w:p>
    <w:p w14:paraId="18138CBB" w14:textId="77777777" w:rsidR="00CA493B" w:rsidRDefault="00CA493B">
      <w:pPr>
        <w:spacing w:after="200" w:line="276" w:lineRule="auto"/>
        <w:jc w:val="left"/>
        <w:rPr>
          <w:rFonts w:ascii="Calibri" w:hAnsi="Calibri"/>
          <w:i/>
        </w:rPr>
      </w:pPr>
      <w:bookmarkStart w:id="4" w:name="_Toc440027440"/>
      <w:bookmarkStart w:id="5" w:name="_Toc453159987"/>
      <w:bookmarkStart w:id="6" w:name="_Toc462303790"/>
    </w:p>
    <w:p w14:paraId="6E20924C" w14:textId="3C620982" w:rsidR="00F743EF" w:rsidRDefault="00FC1618">
      <w:pPr>
        <w:spacing w:after="200" w:line="276" w:lineRule="auto"/>
        <w:jc w:val="left"/>
        <w:rPr>
          <w:rFonts w:asciiTheme="majorHAnsi" w:eastAsiaTheme="majorEastAsia" w:hAnsiTheme="majorHAnsi" w:cstheme="majorBidi"/>
          <w:b/>
          <w:sz w:val="36"/>
          <w:szCs w:val="32"/>
          <w:lang w:eastAsia="nl-NL"/>
        </w:rPr>
      </w:pPr>
      <w:r>
        <w:t>We gaan een makkelijk te gebruiken platform ontwikkelen, waarin stagebegeleiders leerlingen kunnen beoordelen, en leerlingen en docenten moeten deze informatie dan ook kunnen inzien.</w:t>
      </w:r>
      <w:r w:rsidR="00F743EF">
        <w:br w:type="page"/>
      </w:r>
    </w:p>
    <w:p w14:paraId="7299699D" w14:textId="77777777" w:rsidR="00854BC6" w:rsidRPr="00BB4CF1" w:rsidRDefault="00854BC6" w:rsidP="00854BC6">
      <w:pPr>
        <w:pStyle w:val="Heading1"/>
      </w:pPr>
      <w:r w:rsidRPr="00BB4CF1">
        <w:lastRenderedPageBreak/>
        <w:t>Betrokkenen</w:t>
      </w:r>
      <w:bookmarkEnd w:id="4"/>
      <w:bookmarkEnd w:id="5"/>
      <w:bookmarkEnd w:id="6"/>
    </w:p>
    <w:p w14:paraId="4129E0FC" w14:textId="1BA0A474" w:rsidR="002209EA" w:rsidRDefault="002209EA">
      <w:pPr>
        <w:spacing w:after="200" w:line="276" w:lineRule="auto"/>
        <w:jc w:val="left"/>
      </w:pPr>
      <w:bookmarkStart w:id="7" w:name="_Toc440027441"/>
      <w:bookmarkStart w:id="8" w:name="_Toc453159988"/>
      <w:bookmarkStart w:id="9" w:name="_Toc462303791"/>
    </w:p>
    <w:p w14:paraId="7CD1B00F" w14:textId="247F58B9" w:rsidR="0029358E" w:rsidRDefault="0029358E">
      <w:pPr>
        <w:spacing w:after="200" w:line="276" w:lineRule="auto"/>
        <w:jc w:val="left"/>
      </w:pPr>
      <w:r>
        <w:t>Developers:</w:t>
      </w:r>
    </w:p>
    <w:p w14:paraId="34B72902" w14:textId="69A88D87" w:rsidR="002209EA" w:rsidRDefault="002209EA">
      <w:pPr>
        <w:spacing w:after="200" w:line="276" w:lineRule="auto"/>
        <w:jc w:val="left"/>
      </w:pPr>
      <w:r>
        <w:t xml:space="preserve">Kasper </w:t>
      </w:r>
      <w:proofErr w:type="spellStart"/>
      <w:r>
        <w:t>Szczerba</w:t>
      </w:r>
      <w:proofErr w:type="spellEnd"/>
    </w:p>
    <w:p w14:paraId="14A1E25F" w14:textId="4712F98D" w:rsidR="002209EA" w:rsidRDefault="002209EA">
      <w:pPr>
        <w:spacing w:after="200" w:line="276" w:lineRule="auto"/>
        <w:jc w:val="left"/>
      </w:pPr>
      <w:r>
        <w:t>Thomas Slack</w:t>
      </w:r>
    </w:p>
    <w:p w14:paraId="679EE9A2" w14:textId="447B6F79" w:rsidR="0029358E" w:rsidRDefault="002209EA">
      <w:pPr>
        <w:spacing w:after="200" w:line="276" w:lineRule="auto"/>
        <w:jc w:val="left"/>
      </w:pPr>
      <w:r>
        <w:t>Xander Louwers</w:t>
      </w:r>
    </w:p>
    <w:p w14:paraId="4E704C9F" w14:textId="45385D88" w:rsidR="0029358E" w:rsidRDefault="0029358E">
      <w:pPr>
        <w:spacing w:after="200" w:line="276" w:lineRule="auto"/>
        <w:jc w:val="left"/>
      </w:pPr>
    </w:p>
    <w:p w14:paraId="1E690838" w14:textId="1CEDE699" w:rsidR="0029358E" w:rsidRDefault="0029358E">
      <w:pPr>
        <w:spacing w:after="200" w:line="276" w:lineRule="auto"/>
        <w:jc w:val="left"/>
      </w:pPr>
      <w:r>
        <w:t xml:space="preserve">Contact tussen de </w:t>
      </w:r>
      <w:proofErr w:type="spellStart"/>
      <w:r>
        <w:t>developers</w:t>
      </w:r>
      <w:proofErr w:type="spellEnd"/>
      <w:r>
        <w:t xml:space="preserve"> wordt gehouden door middel van, elkaar spreken tijdens school, en zo nodig whatsapp, mail of telefonisch contact.</w:t>
      </w:r>
    </w:p>
    <w:p w14:paraId="7F8FA492" w14:textId="77777777" w:rsidR="0029358E" w:rsidRDefault="0029358E">
      <w:pPr>
        <w:spacing w:after="200" w:line="276" w:lineRule="auto"/>
        <w:jc w:val="left"/>
      </w:pPr>
    </w:p>
    <w:p w14:paraId="5E076B39" w14:textId="77777777" w:rsidR="0029358E" w:rsidRDefault="0029358E">
      <w:pPr>
        <w:spacing w:after="200" w:line="276" w:lineRule="auto"/>
        <w:jc w:val="left"/>
      </w:pPr>
      <w:r>
        <w:t>Opdracht gever:</w:t>
      </w:r>
    </w:p>
    <w:p w14:paraId="5DA94C16" w14:textId="77777777" w:rsidR="0029358E" w:rsidRDefault="0029358E" w:rsidP="0029358E">
      <w:r>
        <w:t>Ralph van Dijck</w:t>
      </w:r>
    </w:p>
    <w:p w14:paraId="21D4495B" w14:textId="77777777" w:rsidR="00AD7F0A" w:rsidRDefault="00AD7F0A">
      <w:pPr>
        <w:spacing w:after="200" w:line="276" w:lineRule="auto"/>
        <w:jc w:val="left"/>
      </w:pPr>
    </w:p>
    <w:p w14:paraId="752A0B40" w14:textId="16945E0A" w:rsidR="00F743EF" w:rsidRDefault="00AD7F0A">
      <w:pPr>
        <w:spacing w:after="200" w:line="276" w:lineRule="auto"/>
        <w:jc w:val="left"/>
        <w:rPr>
          <w:rFonts w:asciiTheme="majorHAnsi" w:eastAsiaTheme="majorEastAsia" w:hAnsiTheme="majorHAnsi" w:cstheme="majorBidi"/>
          <w:b/>
          <w:sz w:val="36"/>
          <w:szCs w:val="32"/>
          <w:lang w:eastAsia="nl-NL"/>
        </w:rPr>
      </w:pPr>
      <w:r>
        <w:t>Het contact met de opdrachtgever wordt meestal via de mail</w:t>
      </w:r>
      <w:r w:rsidR="00536828">
        <w:t xml:space="preserve"> (dirl@summacollege.nl)</w:t>
      </w:r>
      <w:r>
        <w:t xml:space="preserve"> </w:t>
      </w:r>
      <w:r w:rsidR="007C433D">
        <w:t>gehouden</w:t>
      </w:r>
      <w:r>
        <w:t>, wel zouden we graag 1 of meerdere tussentijdse calls inplannen voor eventuele vragen en updates over het ontwikkelen van het platform.</w:t>
      </w:r>
      <w:r w:rsidR="00F743EF">
        <w:br w:type="page"/>
      </w:r>
    </w:p>
    <w:p w14:paraId="68FE9F12" w14:textId="77777777" w:rsidR="00854BC6" w:rsidRDefault="00854BC6" w:rsidP="00854BC6">
      <w:pPr>
        <w:pStyle w:val="Heading1"/>
      </w:pPr>
      <w:r>
        <w:lastRenderedPageBreak/>
        <w:t>Benodigdheden</w:t>
      </w:r>
      <w:bookmarkEnd w:id="7"/>
      <w:bookmarkEnd w:id="8"/>
      <w:bookmarkEnd w:id="9"/>
    </w:p>
    <w:p w14:paraId="2A0235B4" w14:textId="31D310B6" w:rsidR="00AB73CE" w:rsidRDefault="00AB73CE">
      <w:pPr>
        <w:spacing w:after="200" w:line="276" w:lineRule="auto"/>
        <w:jc w:val="left"/>
      </w:pPr>
      <w:bookmarkStart w:id="10" w:name="_Toc440027442"/>
      <w:bookmarkStart w:id="11" w:name="_Toc453159989"/>
      <w:bookmarkStart w:id="12" w:name="_Toc462303792"/>
    </w:p>
    <w:p w14:paraId="0934D330" w14:textId="345EC41D" w:rsidR="00AB73CE" w:rsidRPr="00235D79" w:rsidRDefault="00AB73CE">
      <w:pPr>
        <w:spacing w:after="200" w:line="276" w:lineRule="auto"/>
        <w:jc w:val="left"/>
        <w:rPr>
          <w:lang w:val="en-US"/>
        </w:rPr>
      </w:pPr>
      <w:r w:rsidRPr="00235D79">
        <w:rPr>
          <w:lang w:val="en-US"/>
        </w:rPr>
        <w:t>Software:</w:t>
      </w:r>
    </w:p>
    <w:p w14:paraId="4C7DFE18" w14:textId="77777777" w:rsidR="00AB73CE" w:rsidRPr="00235D79" w:rsidRDefault="00AB73CE">
      <w:pPr>
        <w:spacing w:after="200" w:line="276" w:lineRule="auto"/>
        <w:jc w:val="left"/>
        <w:rPr>
          <w:lang w:val="en-US"/>
        </w:rPr>
      </w:pPr>
      <w:r w:rsidRPr="00235D79">
        <w:rPr>
          <w:lang w:val="en-US"/>
        </w:rPr>
        <w:t>Visual studio code</w:t>
      </w:r>
    </w:p>
    <w:p w14:paraId="54C4633F" w14:textId="77777777" w:rsidR="00AB73CE" w:rsidRPr="00235D79" w:rsidRDefault="00AB73CE">
      <w:pPr>
        <w:spacing w:after="200" w:line="276" w:lineRule="auto"/>
        <w:jc w:val="left"/>
        <w:rPr>
          <w:lang w:val="en-US"/>
        </w:rPr>
      </w:pPr>
      <w:r w:rsidRPr="00235D79">
        <w:rPr>
          <w:lang w:val="en-US"/>
        </w:rPr>
        <w:t xml:space="preserve">Microsoft </w:t>
      </w:r>
      <w:proofErr w:type="spellStart"/>
      <w:r w:rsidRPr="00235D79">
        <w:rPr>
          <w:lang w:val="en-US"/>
        </w:rPr>
        <w:t>sql</w:t>
      </w:r>
      <w:proofErr w:type="spellEnd"/>
      <w:r w:rsidRPr="00235D79">
        <w:rPr>
          <w:lang w:val="en-US"/>
        </w:rPr>
        <w:t xml:space="preserve"> server management server</w:t>
      </w:r>
    </w:p>
    <w:p w14:paraId="6836D303" w14:textId="77777777" w:rsidR="004E00D4" w:rsidRPr="00235D79" w:rsidRDefault="00AB73CE">
      <w:pPr>
        <w:spacing w:after="200" w:line="276" w:lineRule="auto"/>
        <w:jc w:val="left"/>
        <w:rPr>
          <w:lang w:val="en-US"/>
        </w:rPr>
      </w:pPr>
      <w:r w:rsidRPr="00235D79">
        <w:rPr>
          <w:lang w:val="en-US"/>
        </w:rPr>
        <w:t>Local host</w:t>
      </w:r>
    </w:p>
    <w:p w14:paraId="012D3066" w14:textId="77777777" w:rsidR="004E00D4" w:rsidRPr="00235D79" w:rsidRDefault="004E00D4">
      <w:pPr>
        <w:spacing w:after="200" w:line="276" w:lineRule="auto"/>
        <w:jc w:val="left"/>
        <w:rPr>
          <w:lang w:val="en-US"/>
        </w:rPr>
      </w:pPr>
      <w:r w:rsidRPr="00235D79">
        <w:rPr>
          <w:lang w:val="en-US"/>
        </w:rPr>
        <w:t>Visio</w:t>
      </w:r>
    </w:p>
    <w:p w14:paraId="0BAB6148" w14:textId="4615047D" w:rsidR="004E00D4" w:rsidRPr="00235D79" w:rsidRDefault="004E00D4">
      <w:pPr>
        <w:spacing w:after="200" w:line="276" w:lineRule="auto"/>
        <w:jc w:val="left"/>
        <w:rPr>
          <w:lang w:val="en-US"/>
        </w:rPr>
      </w:pPr>
      <w:r w:rsidRPr="00235D79">
        <w:rPr>
          <w:lang w:val="en-US"/>
        </w:rPr>
        <w:t>Word</w:t>
      </w:r>
    </w:p>
    <w:p w14:paraId="2F59F7B8" w14:textId="1169F1AF" w:rsidR="004E00D4" w:rsidRPr="00235D79" w:rsidRDefault="004E00D4">
      <w:pPr>
        <w:spacing w:after="200" w:line="276" w:lineRule="auto"/>
        <w:jc w:val="left"/>
        <w:rPr>
          <w:lang w:val="en-US"/>
        </w:rPr>
      </w:pPr>
      <w:proofErr w:type="spellStart"/>
      <w:r w:rsidRPr="00235D79">
        <w:rPr>
          <w:lang w:val="en-US"/>
        </w:rPr>
        <w:t>gitkraken</w:t>
      </w:r>
      <w:proofErr w:type="spellEnd"/>
    </w:p>
    <w:p w14:paraId="52C82C6A" w14:textId="39DCD495" w:rsidR="004E00D4" w:rsidRPr="00235D79" w:rsidRDefault="004E00D4">
      <w:pPr>
        <w:spacing w:after="200" w:line="276" w:lineRule="auto"/>
        <w:jc w:val="left"/>
        <w:rPr>
          <w:lang w:val="en-US"/>
        </w:rPr>
      </w:pPr>
      <w:r w:rsidRPr="00235D79">
        <w:rPr>
          <w:lang w:val="en-US"/>
        </w:rPr>
        <w:t>Excel</w:t>
      </w:r>
    </w:p>
    <w:p w14:paraId="67D425C1" w14:textId="5E0D7A2D" w:rsidR="004E00D4" w:rsidRPr="00235D79" w:rsidRDefault="004E00D4">
      <w:pPr>
        <w:spacing w:after="200" w:line="276" w:lineRule="auto"/>
        <w:jc w:val="left"/>
        <w:rPr>
          <w:lang w:val="en-US"/>
        </w:rPr>
      </w:pPr>
      <w:proofErr w:type="spellStart"/>
      <w:r w:rsidRPr="00235D79">
        <w:rPr>
          <w:lang w:val="en-US"/>
        </w:rPr>
        <w:t>github</w:t>
      </w:r>
      <w:proofErr w:type="spellEnd"/>
    </w:p>
    <w:p w14:paraId="7A291112" w14:textId="43DFB482" w:rsidR="004E00D4" w:rsidRPr="00235D79" w:rsidRDefault="004E00D4">
      <w:pPr>
        <w:spacing w:after="200" w:line="276" w:lineRule="auto"/>
        <w:jc w:val="left"/>
        <w:rPr>
          <w:lang w:val="en-US"/>
        </w:rPr>
      </w:pPr>
      <w:r w:rsidRPr="00235D79">
        <w:rPr>
          <w:lang w:val="en-US"/>
        </w:rPr>
        <w:t>Outlook</w:t>
      </w:r>
    </w:p>
    <w:p w14:paraId="781CA641" w14:textId="1D00405B" w:rsidR="00836B10" w:rsidRPr="00235D79" w:rsidRDefault="00836B10">
      <w:pPr>
        <w:spacing w:after="200" w:line="276" w:lineRule="auto"/>
        <w:jc w:val="left"/>
        <w:rPr>
          <w:lang w:val="en-US"/>
        </w:rPr>
      </w:pPr>
      <w:proofErr w:type="spellStart"/>
      <w:r w:rsidRPr="00235D79">
        <w:rPr>
          <w:lang w:val="en-US"/>
        </w:rPr>
        <w:t>AdobeXD</w:t>
      </w:r>
      <w:proofErr w:type="spellEnd"/>
    </w:p>
    <w:p w14:paraId="30BADAD6" w14:textId="77777777" w:rsidR="004E00D4" w:rsidRPr="00235D79" w:rsidRDefault="004E00D4">
      <w:pPr>
        <w:spacing w:after="200" w:line="276" w:lineRule="auto"/>
        <w:jc w:val="left"/>
        <w:rPr>
          <w:lang w:val="en-US"/>
        </w:rPr>
      </w:pPr>
    </w:p>
    <w:p w14:paraId="63A79145" w14:textId="77777777" w:rsidR="004E00D4" w:rsidRPr="00235D79" w:rsidRDefault="004E00D4">
      <w:pPr>
        <w:spacing w:after="200" w:line="276" w:lineRule="auto"/>
        <w:jc w:val="left"/>
        <w:rPr>
          <w:lang w:val="en-US"/>
        </w:rPr>
      </w:pPr>
      <w:r w:rsidRPr="00235D79">
        <w:rPr>
          <w:lang w:val="en-US"/>
        </w:rPr>
        <w:t>Hardware:</w:t>
      </w:r>
    </w:p>
    <w:p w14:paraId="18A62B6E" w14:textId="28697AA7" w:rsidR="004E00D4" w:rsidRPr="00235D79" w:rsidRDefault="004E00D4">
      <w:pPr>
        <w:spacing w:after="200" w:line="276" w:lineRule="auto"/>
        <w:jc w:val="left"/>
        <w:rPr>
          <w:lang w:val="en-US"/>
        </w:rPr>
      </w:pPr>
      <w:r w:rsidRPr="00235D79">
        <w:rPr>
          <w:lang w:val="en-US"/>
        </w:rPr>
        <w:t>Internet</w:t>
      </w:r>
    </w:p>
    <w:p w14:paraId="7193155B" w14:textId="6CF4C632" w:rsidR="004E00D4" w:rsidRDefault="004E00D4">
      <w:pPr>
        <w:spacing w:after="200" w:line="276" w:lineRule="auto"/>
        <w:jc w:val="left"/>
        <w:rPr>
          <w:lang w:val="en-US"/>
        </w:rPr>
      </w:pPr>
      <w:r>
        <w:rPr>
          <w:lang w:val="en-US"/>
        </w:rPr>
        <w:t>Laptop 16g ram, i7 processor</w:t>
      </w:r>
    </w:p>
    <w:p w14:paraId="05646F11" w14:textId="4452B0E5" w:rsidR="00CD108A" w:rsidRDefault="00CD108A">
      <w:pPr>
        <w:spacing w:after="200" w:line="276" w:lineRule="auto"/>
        <w:jc w:val="left"/>
        <w:rPr>
          <w:lang w:val="en-US"/>
        </w:rPr>
      </w:pPr>
    </w:p>
    <w:p w14:paraId="6D4DCE6B" w14:textId="77777777" w:rsidR="004E00D4" w:rsidRDefault="004E00D4">
      <w:pPr>
        <w:spacing w:after="200" w:line="276" w:lineRule="auto"/>
        <w:jc w:val="left"/>
        <w:rPr>
          <w:lang w:val="en-US"/>
        </w:rPr>
      </w:pPr>
    </w:p>
    <w:p w14:paraId="6204C686" w14:textId="77777777" w:rsidR="004E00D4" w:rsidRPr="004E00D4" w:rsidRDefault="004E00D4">
      <w:pPr>
        <w:spacing w:after="200" w:line="276" w:lineRule="auto"/>
        <w:jc w:val="left"/>
        <w:rPr>
          <w:lang w:val="en-US"/>
        </w:rPr>
      </w:pPr>
    </w:p>
    <w:p w14:paraId="4C6F3B8C" w14:textId="7F2063EB" w:rsidR="00F743EF" w:rsidRPr="004E00D4" w:rsidRDefault="00F743EF">
      <w:pPr>
        <w:spacing w:after="200" w:line="276" w:lineRule="auto"/>
        <w:jc w:val="left"/>
        <w:rPr>
          <w:rFonts w:asciiTheme="majorHAnsi" w:eastAsiaTheme="majorEastAsia" w:hAnsiTheme="majorHAnsi" w:cstheme="majorBidi"/>
          <w:b/>
          <w:sz w:val="36"/>
          <w:szCs w:val="32"/>
          <w:lang w:val="en-US" w:eastAsia="nl-NL"/>
        </w:rPr>
      </w:pPr>
      <w:r w:rsidRPr="004E00D4">
        <w:rPr>
          <w:lang w:val="en-US"/>
        </w:rPr>
        <w:br w:type="page"/>
      </w:r>
    </w:p>
    <w:p w14:paraId="624C3982" w14:textId="18DC6EAF" w:rsidR="00854BC6" w:rsidRDefault="00854BC6" w:rsidP="00854BC6">
      <w:pPr>
        <w:pStyle w:val="Heading1"/>
      </w:pPr>
      <w:r>
        <w:lastRenderedPageBreak/>
        <w:t>Takenlijst</w:t>
      </w:r>
      <w:bookmarkEnd w:id="10"/>
      <w:bookmarkEnd w:id="11"/>
      <w:bookmarkEnd w:id="12"/>
    </w:p>
    <w:p w14:paraId="5B8EF0B0" w14:textId="27EB4504" w:rsidR="00325F73" w:rsidRDefault="00325F73" w:rsidP="00325F73">
      <w:pPr>
        <w:rPr>
          <w:lang w:eastAsia="nl-NL"/>
        </w:rPr>
      </w:pPr>
    </w:p>
    <w:p w14:paraId="07C360A1" w14:textId="77777777" w:rsidR="00325F73" w:rsidRPr="00325F73" w:rsidRDefault="00325F73" w:rsidP="00325F73">
      <w:pPr>
        <w:rPr>
          <w:lang w:eastAsia="nl-NL"/>
        </w:rPr>
      </w:pPr>
    </w:p>
    <w:p w14:paraId="07BA319F" w14:textId="360BF5D3" w:rsidR="002470E1" w:rsidRDefault="002470E1">
      <w:pPr>
        <w:spacing w:after="200" w:line="276" w:lineRule="auto"/>
        <w:jc w:val="left"/>
      </w:pPr>
      <w:bookmarkStart w:id="13" w:name="_Toc440027443"/>
      <w:bookmarkStart w:id="14" w:name="_Toc453159990"/>
      <w:bookmarkStart w:id="15" w:name="_Toc462303793"/>
      <w:r>
        <w:t>Programma Van Eisen</w:t>
      </w:r>
    </w:p>
    <w:p w14:paraId="03E268B6" w14:textId="5D1EBDE9" w:rsidR="00E023DF" w:rsidRDefault="00E023DF">
      <w:pPr>
        <w:spacing w:after="200" w:line="276" w:lineRule="auto"/>
        <w:jc w:val="left"/>
      </w:pPr>
      <w:r>
        <w:t>Projectplan</w:t>
      </w:r>
    </w:p>
    <w:p w14:paraId="3CB401C6" w14:textId="40879308" w:rsidR="002470E1" w:rsidRDefault="002470E1">
      <w:pPr>
        <w:spacing w:after="200" w:line="276" w:lineRule="auto"/>
        <w:jc w:val="left"/>
      </w:pPr>
      <w:r>
        <w:t>Functioneel Ontwerp</w:t>
      </w:r>
    </w:p>
    <w:p w14:paraId="33109911" w14:textId="00654E28" w:rsidR="002470E1" w:rsidRDefault="002470E1">
      <w:pPr>
        <w:spacing w:after="200" w:line="276" w:lineRule="auto"/>
        <w:jc w:val="left"/>
      </w:pPr>
      <w:r>
        <w:t>Technisch Ontwerp</w:t>
      </w:r>
    </w:p>
    <w:p w14:paraId="497402D7" w14:textId="77777777" w:rsidR="00C00A51" w:rsidRDefault="00C00A51">
      <w:pPr>
        <w:spacing w:after="200" w:line="276" w:lineRule="auto"/>
        <w:jc w:val="left"/>
      </w:pPr>
    </w:p>
    <w:p w14:paraId="64A2938E" w14:textId="4E0630ED" w:rsidR="00C00A51" w:rsidRDefault="00C00A51">
      <w:pPr>
        <w:spacing w:after="200" w:line="276" w:lineRule="auto"/>
        <w:jc w:val="left"/>
      </w:pPr>
      <w:r>
        <w:t>Development:</w:t>
      </w:r>
    </w:p>
    <w:p w14:paraId="5E8FC312" w14:textId="7D8F7A07" w:rsidR="007302BA" w:rsidRDefault="007302BA">
      <w:pPr>
        <w:spacing w:after="200" w:line="276" w:lineRule="auto"/>
        <w:jc w:val="left"/>
      </w:pPr>
      <w:r>
        <w:t>Database maken</w:t>
      </w:r>
    </w:p>
    <w:p w14:paraId="49AE532A" w14:textId="4AED3A73" w:rsidR="00C00A51" w:rsidRDefault="00C00A51">
      <w:pPr>
        <w:spacing w:after="200" w:line="276" w:lineRule="auto"/>
        <w:jc w:val="left"/>
      </w:pPr>
      <w:r>
        <w:t xml:space="preserve">Homescherm </w:t>
      </w:r>
    </w:p>
    <w:p w14:paraId="09E834E2" w14:textId="17225349" w:rsidR="00DA4DE5" w:rsidRDefault="00DA4DE5">
      <w:pPr>
        <w:spacing w:after="200" w:line="276" w:lineRule="auto"/>
        <w:jc w:val="left"/>
      </w:pPr>
      <w:r>
        <w:t>Login</w:t>
      </w:r>
    </w:p>
    <w:p w14:paraId="1AE1C740" w14:textId="0BA5A5EE" w:rsidR="000F445E" w:rsidRDefault="007302BA">
      <w:pPr>
        <w:spacing w:after="200" w:line="276" w:lineRule="auto"/>
        <w:jc w:val="left"/>
      </w:pPr>
      <w:r>
        <w:t xml:space="preserve">Functionaliteit </w:t>
      </w:r>
      <w:r w:rsidR="00325F73">
        <w:t>beoordeling</w:t>
      </w:r>
      <w:r w:rsidR="000F445E">
        <w:t xml:space="preserve"> invullen aanpassen en verwijderen</w:t>
      </w:r>
      <w:r w:rsidR="00325F73">
        <w:t>, en het tonen voor leerlingen en docenten.</w:t>
      </w:r>
    </w:p>
    <w:p w14:paraId="79CE07A9" w14:textId="7008D05C" w:rsidR="00C00A51" w:rsidRDefault="00C00A51">
      <w:pPr>
        <w:spacing w:after="200" w:line="276" w:lineRule="auto"/>
        <w:jc w:val="left"/>
      </w:pPr>
    </w:p>
    <w:p w14:paraId="1D2E54D5" w14:textId="07E953EE" w:rsidR="00C00A51" w:rsidRDefault="00C00A51">
      <w:pPr>
        <w:spacing w:after="200" w:line="276" w:lineRule="auto"/>
        <w:jc w:val="left"/>
      </w:pPr>
      <w:r>
        <w:t>Documentatie:</w:t>
      </w:r>
    </w:p>
    <w:p w14:paraId="06A2D874" w14:textId="754D9A14" w:rsidR="00462131" w:rsidRDefault="00462131">
      <w:pPr>
        <w:spacing w:after="200" w:line="276" w:lineRule="auto"/>
        <w:jc w:val="left"/>
      </w:pPr>
      <w:r>
        <w:t>Configuratie Overzicht</w:t>
      </w:r>
    </w:p>
    <w:p w14:paraId="3343C273" w14:textId="3D1CF4FD" w:rsidR="00462131" w:rsidRDefault="00462131">
      <w:pPr>
        <w:spacing w:after="200" w:line="276" w:lineRule="auto"/>
        <w:jc w:val="left"/>
      </w:pPr>
      <w:r>
        <w:t>Kwaliteitshandboek</w:t>
      </w:r>
    </w:p>
    <w:p w14:paraId="1AEF7457" w14:textId="01D9BF8A" w:rsidR="00462131" w:rsidRDefault="00D15291">
      <w:pPr>
        <w:spacing w:after="200" w:line="276" w:lineRule="auto"/>
        <w:jc w:val="left"/>
      </w:pPr>
      <w:r>
        <w:t>Testplan</w:t>
      </w:r>
    </w:p>
    <w:p w14:paraId="1995CAC1" w14:textId="3AB75E5E" w:rsidR="00BA4BD9" w:rsidRDefault="00BA4BD9">
      <w:pPr>
        <w:spacing w:after="200" w:line="276" w:lineRule="auto"/>
        <w:jc w:val="left"/>
      </w:pPr>
      <w:r>
        <w:t>Acceptatietest</w:t>
      </w:r>
    </w:p>
    <w:p w14:paraId="3DD59A49" w14:textId="550A271E" w:rsidR="00F743EF" w:rsidRDefault="00F743EF">
      <w:pPr>
        <w:spacing w:after="200" w:line="276" w:lineRule="auto"/>
        <w:jc w:val="left"/>
        <w:rPr>
          <w:rFonts w:asciiTheme="majorHAnsi" w:eastAsiaTheme="majorEastAsia" w:hAnsiTheme="majorHAnsi" w:cstheme="majorBidi"/>
          <w:b/>
          <w:sz w:val="36"/>
          <w:szCs w:val="32"/>
          <w:lang w:eastAsia="nl-NL"/>
        </w:rPr>
      </w:pPr>
      <w:r>
        <w:br w:type="page"/>
      </w:r>
    </w:p>
    <w:p w14:paraId="468CCA85" w14:textId="77777777" w:rsidR="00854BC6" w:rsidRPr="00854BC6" w:rsidRDefault="00854BC6" w:rsidP="00854BC6">
      <w:pPr>
        <w:pStyle w:val="Heading1"/>
      </w:pPr>
      <w:r>
        <w:lastRenderedPageBreak/>
        <w:t>Planning</w:t>
      </w:r>
      <w:bookmarkEnd w:id="13"/>
      <w:bookmarkEnd w:id="14"/>
      <w:bookmarkEnd w:id="15"/>
    </w:p>
    <w:tbl>
      <w:tblPr>
        <w:tblStyle w:val="TableGrid"/>
        <w:tblpPr w:leftFromText="141" w:rightFromText="141" w:vertAnchor="text" w:horzAnchor="margin" w:tblpXSpec="center" w:tblpY="40"/>
        <w:tblW w:w="10162" w:type="dxa"/>
        <w:tblLook w:val="04A0" w:firstRow="1" w:lastRow="0" w:firstColumn="1" w:lastColumn="0" w:noHBand="0" w:noVBand="1"/>
      </w:tblPr>
      <w:tblGrid>
        <w:gridCol w:w="2166"/>
        <w:gridCol w:w="1447"/>
        <w:gridCol w:w="1125"/>
        <w:gridCol w:w="1415"/>
        <w:gridCol w:w="993"/>
        <w:gridCol w:w="925"/>
        <w:gridCol w:w="2091"/>
      </w:tblGrid>
      <w:tr w:rsidR="00854BC6" w:rsidRPr="007878CB" w14:paraId="60048A71" w14:textId="77777777" w:rsidTr="00836B10">
        <w:trPr>
          <w:trHeight w:val="505"/>
        </w:trPr>
        <w:tc>
          <w:tcPr>
            <w:tcW w:w="10162" w:type="dxa"/>
            <w:gridSpan w:val="7"/>
            <w:shd w:val="clear" w:color="auto" w:fill="BFBFBF" w:themeFill="background1" w:themeFillShade="BF"/>
          </w:tcPr>
          <w:p w14:paraId="22422EA7" w14:textId="77777777" w:rsidR="00854BC6" w:rsidRPr="007878CB" w:rsidRDefault="00854BC6" w:rsidP="009E3527">
            <w:r>
              <w:t>P</w:t>
            </w:r>
            <w:r w:rsidRPr="007878CB">
              <w:t>lanning</w:t>
            </w:r>
            <w:r>
              <w:t xml:space="preserve"> </w:t>
            </w:r>
            <w:r w:rsidRPr="007878CB">
              <w:t>ontwerp</w:t>
            </w:r>
          </w:p>
        </w:tc>
      </w:tr>
      <w:tr w:rsidR="00854BC6" w:rsidRPr="007878CB" w14:paraId="5CF7009F" w14:textId="77777777" w:rsidTr="00235D79">
        <w:trPr>
          <w:trHeight w:val="505"/>
        </w:trPr>
        <w:tc>
          <w:tcPr>
            <w:tcW w:w="1950" w:type="dxa"/>
          </w:tcPr>
          <w:p w14:paraId="293FFFB9" w14:textId="77777777" w:rsidR="00854BC6" w:rsidRPr="007878CB" w:rsidRDefault="00854BC6" w:rsidP="009E3527">
            <w:r w:rsidRPr="007878CB">
              <w:t>Taak</w:t>
            </w:r>
          </w:p>
        </w:tc>
        <w:tc>
          <w:tcPr>
            <w:tcW w:w="1454" w:type="dxa"/>
          </w:tcPr>
          <w:p w14:paraId="17421A8D" w14:textId="77777777" w:rsidR="00854BC6" w:rsidRPr="007878CB" w:rsidRDefault="00854BC6" w:rsidP="009E3527">
            <w:r w:rsidRPr="007878CB">
              <w:t>Begindatum</w:t>
            </w:r>
          </w:p>
        </w:tc>
        <w:tc>
          <w:tcPr>
            <w:tcW w:w="1130" w:type="dxa"/>
          </w:tcPr>
          <w:p w14:paraId="5E014B7E" w14:textId="77777777" w:rsidR="00854BC6" w:rsidRPr="007878CB" w:rsidRDefault="00854BC6" w:rsidP="009E3527">
            <w:r w:rsidRPr="007878CB">
              <w:t>Begintijd</w:t>
            </w:r>
          </w:p>
        </w:tc>
        <w:tc>
          <w:tcPr>
            <w:tcW w:w="1415" w:type="dxa"/>
          </w:tcPr>
          <w:p w14:paraId="72BA0A6B" w14:textId="77777777" w:rsidR="00854BC6" w:rsidRPr="007878CB" w:rsidRDefault="00854BC6" w:rsidP="009E3527">
            <w:r w:rsidRPr="007878CB">
              <w:t>Einddatum</w:t>
            </w:r>
          </w:p>
        </w:tc>
        <w:tc>
          <w:tcPr>
            <w:tcW w:w="998" w:type="dxa"/>
          </w:tcPr>
          <w:p w14:paraId="662EAF6B" w14:textId="77777777" w:rsidR="00854BC6" w:rsidRPr="007878CB" w:rsidRDefault="00854BC6" w:rsidP="009E3527">
            <w:r w:rsidRPr="007878CB">
              <w:t>Eindtijd</w:t>
            </w:r>
          </w:p>
        </w:tc>
        <w:tc>
          <w:tcPr>
            <w:tcW w:w="961" w:type="dxa"/>
          </w:tcPr>
          <w:p w14:paraId="280C8226" w14:textId="77777777" w:rsidR="00854BC6" w:rsidRPr="007878CB" w:rsidRDefault="00854BC6" w:rsidP="009E3527">
            <w:r>
              <w:t>Duur</w:t>
            </w:r>
          </w:p>
        </w:tc>
        <w:tc>
          <w:tcPr>
            <w:tcW w:w="2254" w:type="dxa"/>
          </w:tcPr>
          <w:p w14:paraId="02E9C353" w14:textId="77777777" w:rsidR="00854BC6" w:rsidRPr="007878CB" w:rsidRDefault="00854BC6" w:rsidP="009E3527">
            <w:r w:rsidRPr="007878CB">
              <w:t>Betrokkenen</w:t>
            </w:r>
          </w:p>
        </w:tc>
      </w:tr>
      <w:tr w:rsidR="00854BC6" w:rsidRPr="007878CB" w14:paraId="0EFFE4D1" w14:textId="77777777" w:rsidTr="00235D79">
        <w:trPr>
          <w:trHeight w:val="1032"/>
        </w:trPr>
        <w:tc>
          <w:tcPr>
            <w:tcW w:w="1950" w:type="dxa"/>
          </w:tcPr>
          <w:p w14:paraId="0ADFB9D2" w14:textId="76D3861D" w:rsidR="00854BC6" w:rsidRPr="007878CB" w:rsidRDefault="007014DE" w:rsidP="009E3527">
            <w:r>
              <w:t>Programma van eisen</w:t>
            </w:r>
          </w:p>
        </w:tc>
        <w:tc>
          <w:tcPr>
            <w:tcW w:w="1454" w:type="dxa"/>
          </w:tcPr>
          <w:p w14:paraId="43E8608A" w14:textId="7A6715B8" w:rsidR="00854BC6" w:rsidRPr="007878CB" w:rsidRDefault="007014DE" w:rsidP="009E3527">
            <w:r>
              <w:t>22/09/2021</w:t>
            </w:r>
          </w:p>
        </w:tc>
        <w:tc>
          <w:tcPr>
            <w:tcW w:w="1130" w:type="dxa"/>
          </w:tcPr>
          <w:p w14:paraId="44CC7143" w14:textId="55D60A6E" w:rsidR="00854BC6" w:rsidRPr="007878CB" w:rsidRDefault="007014DE" w:rsidP="009E3527">
            <w:r>
              <w:t>13:15</w:t>
            </w:r>
          </w:p>
        </w:tc>
        <w:tc>
          <w:tcPr>
            <w:tcW w:w="1415" w:type="dxa"/>
          </w:tcPr>
          <w:p w14:paraId="7221FD17" w14:textId="7677B50F" w:rsidR="00854BC6" w:rsidRPr="007878CB" w:rsidRDefault="00715ED8" w:rsidP="009E3527">
            <w:r>
              <w:t>29/09/2021</w:t>
            </w:r>
          </w:p>
        </w:tc>
        <w:tc>
          <w:tcPr>
            <w:tcW w:w="998" w:type="dxa"/>
          </w:tcPr>
          <w:p w14:paraId="1CF74ED3" w14:textId="4ABA2762" w:rsidR="00854BC6" w:rsidRPr="007878CB" w:rsidRDefault="00715ED8" w:rsidP="009E3527">
            <w:r>
              <w:t>17:00</w:t>
            </w:r>
          </w:p>
        </w:tc>
        <w:tc>
          <w:tcPr>
            <w:tcW w:w="961" w:type="dxa"/>
          </w:tcPr>
          <w:p w14:paraId="5697A4AE" w14:textId="6D98E0EA" w:rsidR="00854BC6" w:rsidRPr="007878CB" w:rsidRDefault="00715ED8" w:rsidP="009E3527">
            <w:r>
              <w:t>3 uur totaal</w:t>
            </w:r>
          </w:p>
        </w:tc>
        <w:tc>
          <w:tcPr>
            <w:tcW w:w="2254" w:type="dxa"/>
          </w:tcPr>
          <w:p w14:paraId="1295919D" w14:textId="14C56936" w:rsidR="00854BC6" w:rsidRPr="007878CB" w:rsidRDefault="007014DE" w:rsidP="009E3527">
            <w:r>
              <w:t>Kasper</w:t>
            </w:r>
          </w:p>
        </w:tc>
      </w:tr>
      <w:tr w:rsidR="007014DE" w:rsidRPr="007878CB" w14:paraId="145CE3B6" w14:textId="77777777" w:rsidTr="00235D79">
        <w:trPr>
          <w:trHeight w:val="1032"/>
        </w:trPr>
        <w:tc>
          <w:tcPr>
            <w:tcW w:w="1950" w:type="dxa"/>
          </w:tcPr>
          <w:p w14:paraId="6A22BADA" w14:textId="3E400598" w:rsidR="007014DE" w:rsidRDefault="007014DE" w:rsidP="007014DE">
            <w:r>
              <w:t>Projectplan</w:t>
            </w:r>
            <w:r w:rsidRPr="007878CB">
              <w:t xml:space="preserve"> schrijven</w:t>
            </w:r>
          </w:p>
        </w:tc>
        <w:tc>
          <w:tcPr>
            <w:tcW w:w="1454" w:type="dxa"/>
          </w:tcPr>
          <w:p w14:paraId="51671CA7" w14:textId="3923689E" w:rsidR="007014DE" w:rsidRPr="007878CB" w:rsidRDefault="007014DE" w:rsidP="007014DE">
            <w:r>
              <w:t>29/09/2021</w:t>
            </w:r>
          </w:p>
        </w:tc>
        <w:tc>
          <w:tcPr>
            <w:tcW w:w="1130" w:type="dxa"/>
          </w:tcPr>
          <w:p w14:paraId="7BC31C3D" w14:textId="1E714B6B" w:rsidR="007014DE" w:rsidRPr="007878CB" w:rsidRDefault="007014DE" w:rsidP="007014DE">
            <w:r>
              <w:t>13:45</w:t>
            </w:r>
          </w:p>
        </w:tc>
        <w:tc>
          <w:tcPr>
            <w:tcW w:w="1415" w:type="dxa"/>
          </w:tcPr>
          <w:p w14:paraId="071F4DBE" w14:textId="15F9006C" w:rsidR="007014DE" w:rsidRPr="007878CB" w:rsidRDefault="005360DF" w:rsidP="007014DE">
            <w:r>
              <w:t>06</w:t>
            </w:r>
            <w:r w:rsidR="00715ED8">
              <w:t>/</w:t>
            </w:r>
            <w:r>
              <w:t>10</w:t>
            </w:r>
            <w:r w:rsidR="00715ED8">
              <w:t>/2021</w:t>
            </w:r>
          </w:p>
        </w:tc>
        <w:tc>
          <w:tcPr>
            <w:tcW w:w="998" w:type="dxa"/>
          </w:tcPr>
          <w:p w14:paraId="56F635FB" w14:textId="67B3ED5B" w:rsidR="007014DE" w:rsidRDefault="00715ED8" w:rsidP="007014DE">
            <w:r>
              <w:t>17:00</w:t>
            </w:r>
          </w:p>
        </w:tc>
        <w:tc>
          <w:tcPr>
            <w:tcW w:w="961" w:type="dxa"/>
          </w:tcPr>
          <w:p w14:paraId="3E81D4B8" w14:textId="53B61D29" w:rsidR="007014DE" w:rsidRDefault="005360DF" w:rsidP="007014DE">
            <w:r>
              <w:t>4</w:t>
            </w:r>
            <w:r w:rsidR="00715ED8">
              <w:t xml:space="preserve"> uur</w:t>
            </w:r>
          </w:p>
        </w:tc>
        <w:tc>
          <w:tcPr>
            <w:tcW w:w="2254" w:type="dxa"/>
          </w:tcPr>
          <w:p w14:paraId="15CA7E53" w14:textId="6BD75F4D" w:rsidR="007014DE" w:rsidRPr="007878CB" w:rsidRDefault="007014DE" w:rsidP="007014DE">
            <w:r>
              <w:t>Xander</w:t>
            </w:r>
          </w:p>
        </w:tc>
      </w:tr>
      <w:tr w:rsidR="007014DE" w:rsidRPr="007878CB" w14:paraId="54E7A0A6" w14:textId="77777777" w:rsidTr="00235D79">
        <w:trPr>
          <w:trHeight w:val="1032"/>
        </w:trPr>
        <w:tc>
          <w:tcPr>
            <w:tcW w:w="1950" w:type="dxa"/>
          </w:tcPr>
          <w:p w14:paraId="4A988160" w14:textId="271BBCD1" w:rsidR="007014DE" w:rsidRDefault="00715ED8" w:rsidP="007014DE">
            <w:r>
              <w:t>Functioneel Ontwerp</w:t>
            </w:r>
          </w:p>
        </w:tc>
        <w:tc>
          <w:tcPr>
            <w:tcW w:w="1454" w:type="dxa"/>
          </w:tcPr>
          <w:p w14:paraId="57A82BEC" w14:textId="38338D2A" w:rsidR="007014DE" w:rsidRPr="007878CB" w:rsidRDefault="00715ED8" w:rsidP="007014DE">
            <w:r>
              <w:t>29/09/2021</w:t>
            </w:r>
          </w:p>
        </w:tc>
        <w:tc>
          <w:tcPr>
            <w:tcW w:w="1130" w:type="dxa"/>
          </w:tcPr>
          <w:p w14:paraId="69A9D3B9" w14:textId="6B4BCD68" w:rsidR="007014DE" w:rsidRPr="007878CB" w:rsidRDefault="00715ED8" w:rsidP="007014DE">
            <w:r>
              <w:t>13:45</w:t>
            </w:r>
          </w:p>
        </w:tc>
        <w:tc>
          <w:tcPr>
            <w:tcW w:w="1415" w:type="dxa"/>
          </w:tcPr>
          <w:p w14:paraId="332C5BFD" w14:textId="7D5B7B4C" w:rsidR="007014DE" w:rsidRPr="007878CB" w:rsidRDefault="00715ED8" w:rsidP="007014DE">
            <w:r>
              <w:t>06/</w:t>
            </w:r>
            <w:r w:rsidR="007A204A">
              <w:t>10</w:t>
            </w:r>
            <w:r>
              <w:t>/2021</w:t>
            </w:r>
          </w:p>
        </w:tc>
        <w:tc>
          <w:tcPr>
            <w:tcW w:w="998" w:type="dxa"/>
          </w:tcPr>
          <w:p w14:paraId="47D1D572" w14:textId="5734BAC7" w:rsidR="007014DE" w:rsidRDefault="001618A5" w:rsidP="007014DE">
            <w:r>
              <w:t>15</w:t>
            </w:r>
            <w:r w:rsidR="00715ED8">
              <w:t>:00</w:t>
            </w:r>
          </w:p>
        </w:tc>
        <w:tc>
          <w:tcPr>
            <w:tcW w:w="961" w:type="dxa"/>
          </w:tcPr>
          <w:p w14:paraId="57F65CC4" w14:textId="305F93DA" w:rsidR="007014DE" w:rsidRDefault="00715ED8" w:rsidP="007014DE">
            <w:r>
              <w:t>5 uur</w:t>
            </w:r>
          </w:p>
        </w:tc>
        <w:tc>
          <w:tcPr>
            <w:tcW w:w="2254" w:type="dxa"/>
          </w:tcPr>
          <w:p w14:paraId="2151A9B1" w14:textId="04033024" w:rsidR="007014DE" w:rsidRPr="007878CB" w:rsidRDefault="00715ED8" w:rsidP="007014DE">
            <w:r>
              <w:t>Thomas</w:t>
            </w:r>
          </w:p>
        </w:tc>
      </w:tr>
      <w:tr w:rsidR="007014DE" w:rsidRPr="007878CB" w14:paraId="6EEEF885" w14:textId="77777777" w:rsidTr="00235D79">
        <w:trPr>
          <w:trHeight w:val="1032"/>
        </w:trPr>
        <w:tc>
          <w:tcPr>
            <w:tcW w:w="1950" w:type="dxa"/>
          </w:tcPr>
          <w:p w14:paraId="550AE6BB" w14:textId="4979156A" w:rsidR="007014DE" w:rsidRDefault="006973C0" w:rsidP="007014DE">
            <w:r>
              <w:t>Technisch Ontwerp</w:t>
            </w:r>
          </w:p>
        </w:tc>
        <w:tc>
          <w:tcPr>
            <w:tcW w:w="1454" w:type="dxa"/>
          </w:tcPr>
          <w:p w14:paraId="1E427964" w14:textId="117FDA6D" w:rsidR="007014DE" w:rsidRPr="007878CB" w:rsidRDefault="006973C0" w:rsidP="007014DE">
            <w:r>
              <w:t>29/09/2021</w:t>
            </w:r>
          </w:p>
        </w:tc>
        <w:tc>
          <w:tcPr>
            <w:tcW w:w="1130" w:type="dxa"/>
          </w:tcPr>
          <w:p w14:paraId="7737A28E" w14:textId="1F71BC0D" w:rsidR="007014DE" w:rsidRPr="007878CB" w:rsidRDefault="006973C0" w:rsidP="007014DE">
            <w:r>
              <w:t>13:30</w:t>
            </w:r>
          </w:p>
        </w:tc>
        <w:tc>
          <w:tcPr>
            <w:tcW w:w="1415" w:type="dxa"/>
          </w:tcPr>
          <w:p w14:paraId="2C640864" w14:textId="5B3CC5AF" w:rsidR="007014DE" w:rsidRPr="007878CB" w:rsidRDefault="006973C0" w:rsidP="007014DE">
            <w:r>
              <w:t>29/09/2021</w:t>
            </w:r>
          </w:p>
        </w:tc>
        <w:tc>
          <w:tcPr>
            <w:tcW w:w="998" w:type="dxa"/>
          </w:tcPr>
          <w:p w14:paraId="14A29FE6" w14:textId="48117D01" w:rsidR="007014DE" w:rsidRDefault="006973C0" w:rsidP="007014DE">
            <w:r>
              <w:t>17:00</w:t>
            </w:r>
          </w:p>
        </w:tc>
        <w:tc>
          <w:tcPr>
            <w:tcW w:w="961" w:type="dxa"/>
          </w:tcPr>
          <w:p w14:paraId="3DDCFD8B" w14:textId="5F86702C" w:rsidR="007014DE" w:rsidRDefault="006973C0" w:rsidP="007014DE">
            <w:r>
              <w:t>3 uur</w:t>
            </w:r>
          </w:p>
        </w:tc>
        <w:tc>
          <w:tcPr>
            <w:tcW w:w="2254" w:type="dxa"/>
          </w:tcPr>
          <w:p w14:paraId="61F77FCE" w14:textId="34DB0F46" w:rsidR="007014DE" w:rsidRPr="007878CB" w:rsidRDefault="006973C0" w:rsidP="007014DE">
            <w:r>
              <w:t>Kasper</w:t>
            </w:r>
          </w:p>
        </w:tc>
      </w:tr>
      <w:tr w:rsidR="007014DE" w:rsidRPr="007878CB" w14:paraId="3DB3A68A" w14:textId="77777777" w:rsidTr="00235D79">
        <w:trPr>
          <w:trHeight w:val="1032"/>
        </w:trPr>
        <w:tc>
          <w:tcPr>
            <w:tcW w:w="1950" w:type="dxa"/>
          </w:tcPr>
          <w:p w14:paraId="2C8C3C8C" w14:textId="31541D43" w:rsidR="007014DE" w:rsidRDefault="007A204A" w:rsidP="007014DE">
            <w:r>
              <w:t>Database maken+ testen</w:t>
            </w:r>
          </w:p>
        </w:tc>
        <w:tc>
          <w:tcPr>
            <w:tcW w:w="1454" w:type="dxa"/>
          </w:tcPr>
          <w:p w14:paraId="1AFB801B" w14:textId="64E53F00" w:rsidR="007014DE" w:rsidRPr="007878CB" w:rsidRDefault="007A204A" w:rsidP="007014DE">
            <w:r>
              <w:t>06/10</w:t>
            </w:r>
          </w:p>
        </w:tc>
        <w:tc>
          <w:tcPr>
            <w:tcW w:w="1130" w:type="dxa"/>
          </w:tcPr>
          <w:p w14:paraId="3D6E5CF5" w14:textId="69712628" w:rsidR="007014DE" w:rsidRPr="007878CB" w:rsidRDefault="007A204A" w:rsidP="007014DE">
            <w:r>
              <w:t>13:00</w:t>
            </w:r>
          </w:p>
        </w:tc>
        <w:tc>
          <w:tcPr>
            <w:tcW w:w="1415" w:type="dxa"/>
          </w:tcPr>
          <w:p w14:paraId="4DF0F1FA" w14:textId="03BEC6EE" w:rsidR="007014DE" w:rsidRPr="007878CB" w:rsidRDefault="007A204A" w:rsidP="007014DE">
            <w:r>
              <w:t>13/10/2021</w:t>
            </w:r>
          </w:p>
        </w:tc>
        <w:tc>
          <w:tcPr>
            <w:tcW w:w="998" w:type="dxa"/>
          </w:tcPr>
          <w:p w14:paraId="2F7FEEE5" w14:textId="52549799" w:rsidR="007014DE" w:rsidRDefault="007A204A" w:rsidP="007014DE">
            <w:r>
              <w:t>17:00</w:t>
            </w:r>
          </w:p>
        </w:tc>
        <w:tc>
          <w:tcPr>
            <w:tcW w:w="961" w:type="dxa"/>
          </w:tcPr>
          <w:p w14:paraId="59FC9052" w14:textId="1B8504DE" w:rsidR="007014DE" w:rsidRDefault="007A204A" w:rsidP="007014DE">
            <w:r>
              <w:t>6 uur</w:t>
            </w:r>
          </w:p>
        </w:tc>
        <w:tc>
          <w:tcPr>
            <w:tcW w:w="2254" w:type="dxa"/>
          </w:tcPr>
          <w:p w14:paraId="49397E6B" w14:textId="074F2C6F" w:rsidR="007014DE" w:rsidRPr="007878CB" w:rsidRDefault="00350828" w:rsidP="007014DE">
            <w:r>
              <w:t>Kasper, Xander</w:t>
            </w:r>
          </w:p>
        </w:tc>
      </w:tr>
      <w:tr w:rsidR="007014DE" w:rsidRPr="007878CB" w14:paraId="412166C0" w14:textId="77777777" w:rsidTr="00235D79">
        <w:trPr>
          <w:trHeight w:val="1032"/>
        </w:trPr>
        <w:tc>
          <w:tcPr>
            <w:tcW w:w="1950" w:type="dxa"/>
          </w:tcPr>
          <w:p w14:paraId="3008C38A" w14:textId="0D4491B0" w:rsidR="007014DE" w:rsidRDefault="001618A5" w:rsidP="007014DE">
            <w:r>
              <w:t>Homescherm front-end</w:t>
            </w:r>
          </w:p>
        </w:tc>
        <w:tc>
          <w:tcPr>
            <w:tcW w:w="1454" w:type="dxa"/>
          </w:tcPr>
          <w:p w14:paraId="5B4262F1" w14:textId="71F7B23E" w:rsidR="007014DE" w:rsidRPr="007878CB" w:rsidRDefault="001618A5" w:rsidP="007014DE">
            <w:r>
              <w:t>06/10</w:t>
            </w:r>
          </w:p>
        </w:tc>
        <w:tc>
          <w:tcPr>
            <w:tcW w:w="1130" w:type="dxa"/>
          </w:tcPr>
          <w:p w14:paraId="1CDAA147" w14:textId="3245CD9B" w:rsidR="007014DE" w:rsidRPr="007878CB" w:rsidRDefault="001618A5" w:rsidP="007014DE">
            <w:r>
              <w:t>16:00</w:t>
            </w:r>
          </w:p>
        </w:tc>
        <w:tc>
          <w:tcPr>
            <w:tcW w:w="1415" w:type="dxa"/>
          </w:tcPr>
          <w:p w14:paraId="0A69DF96" w14:textId="5623A3FC" w:rsidR="007014DE" w:rsidRPr="007878CB" w:rsidRDefault="00E756DB" w:rsidP="007014DE">
            <w:r>
              <w:t>13/10</w:t>
            </w:r>
          </w:p>
        </w:tc>
        <w:tc>
          <w:tcPr>
            <w:tcW w:w="998" w:type="dxa"/>
          </w:tcPr>
          <w:p w14:paraId="1AB33936" w14:textId="76761A76" w:rsidR="007014DE" w:rsidRDefault="00E756DB" w:rsidP="007014DE">
            <w:r>
              <w:t>17:.00</w:t>
            </w:r>
          </w:p>
        </w:tc>
        <w:tc>
          <w:tcPr>
            <w:tcW w:w="961" w:type="dxa"/>
          </w:tcPr>
          <w:p w14:paraId="68A69D8A" w14:textId="139C978C" w:rsidR="007014DE" w:rsidRDefault="00F82B8B" w:rsidP="007014DE">
            <w:r>
              <w:t>5</w:t>
            </w:r>
            <w:r w:rsidR="00146437">
              <w:t xml:space="preserve"> uur</w:t>
            </w:r>
          </w:p>
        </w:tc>
        <w:tc>
          <w:tcPr>
            <w:tcW w:w="2254" w:type="dxa"/>
          </w:tcPr>
          <w:p w14:paraId="5AF69790" w14:textId="29F3A5AC" w:rsidR="007014DE" w:rsidRPr="007878CB" w:rsidRDefault="00146437" w:rsidP="007014DE">
            <w:r>
              <w:t>Thomas</w:t>
            </w:r>
          </w:p>
        </w:tc>
      </w:tr>
      <w:tr w:rsidR="007014DE" w:rsidRPr="007878CB" w14:paraId="38984018" w14:textId="77777777" w:rsidTr="00235D79">
        <w:trPr>
          <w:trHeight w:val="1032"/>
        </w:trPr>
        <w:tc>
          <w:tcPr>
            <w:tcW w:w="1950" w:type="dxa"/>
          </w:tcPr>
          <w:p w14:paraId="396F9BC2" w14:textId="6666678A" w:rsidR="007014DE" w:rsidRDefault="00100B9C" w:rsidP="007014DE">
            <w:r>
              <w:t>Login front-end</w:t>
            </w:r>
          </w:p>
        </w:tc>
        <w:tc>
          <w:tcPr>
            <w:tcW w:w="1454" w:type="dxa"/>
          </w:tcPr>
          <w:p w14:paraId="09B72A4F" w14:textId="2B37838B" w:rsidR="007014DE" w:rsidRPr="007878CB" w:rsidRDefault="00100B9C" w:rsidP="007014DE">
            <w:r>
              <w:t>13/10</w:t>
            </w:r>
          </w:p>
        </w:tc>
        <w:tc>
          <w:tcPr>
            <w:tcW w:w="1130" w:type="dxa"/>
          </w:tcPr>
          <w:p w14:paraId="52DEE174" w14:textId="59033DDF" w:rsidR="007014DE" w:rsidRPr="007878CB" w:rsidRDefault="00100B9C" w:rsidP="007014DE">
            <w:r>
              <w:t>13:00</w:t>
            </w:r>
          </w:p>
        </w:tc>
        <w:tc>
          <w:tcPr>
            <w:tcW w:w="1415" w:type="dxa"/>
          </w:tcPr>
          <w:p w14:paraId="4B7C074A" w14:textId="452AC58F" w:rsidR="007014DE" w:rsidRPr="007878CB" w:rsidRDefault="00100B9C" w:rsidP="007014DE">
            <w:r>
              <w:t>20/10</w:t>
            </w:r>
          </w:p>
        </w:tc>
        <w:tc>
          <w:tcPr>
            <w:tcW w:w="998" w:type="dxa"/>
          </w:tcPr>
          <w:p w14:paraId="70308E27" w14:textId="1AB79184" w:rsidR="007014DE" w:rsidRDefault="00100B9C" w:rsidP="007014DE">
            <w:r>
              <w:t>15:00</w:t>
            </w:r>
          </w:p>
        </w:tc>
        <w:tc>
          <w:tcPr>
            <w:tcW w:w="961" w:type="dxa"/>
          </w:tcPr>
          <w:p w14:paraId="11CA5A11" w14:textId="78A08B0D" w:rsidR="007014DE" w:rsidRDefault="00100B9C" w:rsidP="007014DE">
            <w:r>
              <w:t>5 uur</w:t>
            </w:r>
          </w:p>
        </w:tc>
        <w:tc>
          <w:tcPr>
            <w:tcW w:w="2254" w:type="dxa"/>
          </w:tcPr>
          <w:p w14:paraId="1AEE073C" w14:textId="61B6C07A" w:rsidR="007014DE" w:rsidRPr="007878CB" w:rsidRDefault="00100B9C" w:rsidP="007014DE">
            <w:r>
              <w:t>Thomas</w:t>
            </w:r>
          </w:p>
        </w:tc>
      </w:tr>
      <w:tr w:rsidR="004D278C" w:rsidRPr="007878CB" w14:paraId="3AE8456F" w14:textId="77777777" w:rsidTr="00235D79">
        <w:trPr>
          <w:trHeight w:val="1032"/>
        </w:trPr>
        <w:tc>
          <w:tcPr>
            <w:tcW w:w="1950" w:type="dxa"/>
          </w:tcPr>
          <w:p w14:paraId="2D03E0A8" w14:textId="2681951B" w:rsidR="004D278C" w:rsidRDefault="004D278C" w:rsidP="007014DE">
            <w:r>
              <w:t xml:space="preserve">Homepage </w:t>
            </w:r>
            <w:proofErr w:type="spellStart"/>
            <w:r>
              <w:t>back-end</w:t>
            </w:r>
            <w:proofErr w:type="spellEnd"/>
          </w:p>
        </w:tc>
        <w:tc>
          <w:tcPr>
            <w:tcW w:w="1454" w:type="dxa"/>
          </w:tcPr>
          <w:p w14:paraId="08CE57F7" w14:textId="6C164172" w:rsidR="004D278C" w:rsidRDefault="00DB1267" w:rsidP="007014DE">
            <w:r>
              <w:t>20/10</w:t>
            </w:r>
          </w:p>
        </w:tc>
        <w:tc>
          <w:tcPr>
            <w:tcW w:w="1130" w:type="dxa"/>
          </w:tcPr>
          <w:p w14:paraId="6F11446B" w14:textId="7CCF6BA0" w:rsidR="004D278C" w:rsidRDefault="00F82B8B" w:rsidP="007014DE">
            <w:r>
              <w:t>16:00</w:t>
            </w:r>
          </w:p>
        </w:tc>
        <w:tc>
          <w:tcPr>
            <w:tcW w:w="1415" w:type="dxa"/>
          </w:tcPr>
          <w:p w14:paraId="047AA4BA" w14:textId="120DD2DB" w:rsidR="004D278C" w:rsidRDefault="00F82B8B" w:rsidP="007014DE">
            <w:r>
              <w:t>27/10</w:t>
            </w:r>
          </w:p>
        </w:tc>
        <w:tc>
          <w:tcPr>
            <w:tcW w:w="998" w:type="dxa"/>
          </w:tcPr>
          <w:p w14:paraId="700E1DC1" w14:textId="7302AFFB" w:rsidR="004D278C" w:rsidRDefault="00F82B8B" w:rsidP="007014DE">
            <w:r>
              <w:t>15:00</w:t>
            </w:r>
          </w:p>
        </w:tc>
        <w:tc>
          <w:tcPr>
            <w:tcW w:w="961" w:type="dxa"/>
          </w:tcPr>
          <w:p w14:paraId="68985911" w14:textId="20B9F85D" w:rsidR="004D278C" w:rsidRDefault="00F82B8B" w:rsidP="007014DE">
            <w:r>
              <w:t>5 uur</w:t>
            </w:r>
          </w:p>
        </w:tc>
        <w:tc>
          <w:tcPr>
            <w:tcW w:w="2254" w:type="dxa"/>
          </w:tcPr>
          <w:p w14:paraId="379DC701" w14:textId="25297CA5" w:rsidR="004D278C" w:rsidRDefault="00AB58D2" w:rsidP="007014DE">
            <w:r>
              <w:t>Kasper, Xander</w:t>
            </w:r>
          </w:p>
        </w:tc>
      </w:tr>
      <w:tr w:rsidR="00235D79" w:rsidRPr="007878CB" w14:paraId="11DDCCE3" w14:textId="77777777" w:rsidTr="00235D79">
        <w:trPr>
          <w:trHeight w:val="1032"/>
        </w:trPr>
        <w:tc>
          <w:tcPr>
            <w:tcW w:w="1950" w:type="dxa"/>
          </w:tcPr>
          <w:p w14:paraId="60DD4452" w14:textId="0554A7C2" w:rsidR="00235D79" w:rsidRDefault="008F324A" w:rsidP="007014DE">
            <w:r>
              <w:t>Functionaliteit</w:t>
            </w:r>
            <w:r w:rsidR="005360DF">
              <w:t xml:space="preserve"> en styling rest van de app</w:t>
            </w:r>
          </w:p>
        </w:tc>
        <w:tc>
          <w:tcPr>
            <w:tcW w:w="1454" w:type="dxa"/>
          </w:tcPr>
          <w:p w14:paraId="2392E9FD" w14:textId="201A0AB7" w:rsidR="00235D79" w:rsidRDefault="000607C2" w:rsidP="007014DE">
            <w:r>
              <w:t>03/11</w:t>
            </w:r>
          </w:p>
        </w:tc>
        <w:tc>
          <w:tcPr>
            <w:tcW w:w="1130" w:type="dxa"/>
          </w:tcPr>
          <w:p w14:paraId="56274D79" w14:textId="3DEE5BDD" w:rsidR="00235D79" w:rsidRDefault="000607C2" w:rsidP="007014DE">
            <w:r>
              <w:t>-</w:t>
            </w:r>
          </w:p>
        </w:tc>
        <w:tc>
          <w:tcPr>
            <w:tcW w:w="1415" w:type="dxa"/>
          </w:tcPr>
          <w:p w14:paraId="3CD40E7F" w14:textId="12BB7E70" w:rsidR="00235D79" w:rsidRDefault="000607C2" w:rsidP="007014DE">
            <w:r>
              <w:t>1/12</w:t>
            </w:r>
          </w:p>
        </w:tc>
        <w:tc>
          <w:tcPr>
            <w:tcW w:w="998" w:type="dxa"/>
          </w:tcPr>
          <w:p w14:paraId="2E3CFB6D" w14:textId="7C470A91" w:rsidR="00235D79" w:rsidRDefault="000607C2" w:rsidP="007014DE">
            <w:r>
              <w:t>-</w:t>
            </w:r>
          </w:p>
        </w:tc>
        <w:tc>
          <w:tcPr>
            <w:tcW w:w="961" w:type="dxa"/>
          </w:tcPr>
          <w:p w14:paraId="74863D8A" w14:textId="4C6D6259" w:rsidR="00235D79" w:rsidRDefault="000607C2" w:rsidP="007014DE">
            <w:r>
              <w:t>-</w:t>
            </w:r>
          </w:p>
        </w:tc>
        <w:tc>
          <w:tcPr>
            <w:tcW w:w="2254" w:type="dxa"/>
          </w:tcPr>
          <w:p w14:paraId="5CF3D922" w14:textId="413FF3F4" w:rsidR="00235D79" w:rsidRDefault="005A7766" w:rsidP="007014DE">
            <w:r>
              <w:t>Xander, Kasper en Thomas</w:t>
            </w:r>
          </w:p>
        </w:tc>
      </w:tr>
      <w:tr w:rsidR="00AB2D85" w:rsidRPr="007878CB" w14:paraId="23725E13" w14:textId="77777777" w:rsidTr="00235D79">
        <w:trPr>
          <w:trHeight w:val="1032"/>
        </w:trPr>
        <w:tc>
          <w:tcPr>
            <w:tcW w:w="1950" w:type="dxa"/>
          </w:tcPr>
          <w:p w14:paraId="3CB04465" w14:textId="77777777" w:rsidR="00AB2D85" w:rsidRDefault="00AB2D85" w:rsidP="00AB2D85">
            <w:pPr>
              <w:spacing w:after="200" w:line="276" w:lineRule="auto"/>
              <w:jc w:val="left"/>
            </w:pPr>
            <w:r>
              <w:t>Configuratie Overzicht</w:t>
            </w:r>
          </w:p>
          <w:p w14:paraId="7FEADDC8" w14:textId="77777777" w:rsidR="00AB2D85" w:rsidRDefault="00AB2D85" w:rsidP="007014DE"/>
        </w:tc>
        <w:tc>
          <w:tcPr>
            <w:tcW w:w="1454" w:type="dxa"/>
          </w:tcPr>
          <w:p w14:paraId="704B308C" w14:textId="21282180" w:rsidR="00AB2D85" w:rsidRDefault="006564EA" w:rsidP="007014DE">
            <w:r>
              <w:t>24/11</w:t>
            </w:r>
          </w:p>
        </w:tc>
        <w:tc>
          <w:tcPr>
            <w:tcW w:w="1130" w:type="dxa"/>
          </w:tcPr>
          <w:p w14:paraId="0F926479" w14:textId="4D8A0B9C" w:rsidR="00AB2D85" w:rsidRDefault="006564EA" w:rsidP="007014DE">
            <w:r>
              <w:t>13:00</w:t>
            </w:r>
          </w:p>
        </w:tc>
        <w:tc>
          <w:tcPr>
            <w:tcW w:w="1415" w:type="dxa"/>
          </w:tcPr>
          <w:p w14:paraId="7E2521F0" w14:textId="20AABE0C" w:rsidR="00AB2D85" w:rsidRDefault="006564EA" w:rsidP="007014DE">
            <w:r>
              <w:t>24/11</w:t>
            </w:r>
          </w:p>
        </w:tc>
        <w:tc>
          <w:tcPr>
            <w:tcW w:w="998" w:type="dxa"/>
          </w:tcPr>
          <w:p w14:paraId="7193E5ED" w14:textId="05EA5B54" w:rsidR="00AB2D85" w:rsidRDefault="006564EA" w:rsidP="007014DE">
            <w:r>
              <w:t>15:00</w:t>
            </w:r>
          </w:p>
        </w:tc>
        <w:tc>
          <w:tcPr>
            <w:tcW w:w="961" w:type="dxa"/>
          </w:tcPr>
          <w:p w14:paraId="51E8AB1C" w14:textId="13230C49" w:rsidR="00AB2D85" w:rsidRDefault="006564EA" w:rsidP="007014DE">
            <w:r>
              <w:t>2 uur</w:t>
            </w:r>
          </w:p>
        </w:tc>
        <w:tc>
          <w:tcPr>
            <w:tcW w:w="2254" w:type="dxa"/>
          </w:tcPr>
          <w:p w14:paraId="65F92E4E" w14:textId="2538B280" w:rsidR="00AB2D85" w:rsidRDefault="006564EA" w:rsidP="007014DE">
            <w:r>
              <w:t>Thomas</w:t>
            </w:r>
          </w:p>
        </w:tc>
      </w:tr>
      <w:tr w:rsidR="00AB2D85" w:rsidRPr="007878CB" w14:paraId="5C02B72A" w14:textId="77777777" w:rsidTr="00235D79">
        <w:trPr>
          <w:trHeight w:val="1032"/>
        </w:trPr>
        <w:tc>
          <w:tcPr>
            <w:tcW w:w="1950" w:type="dxa"/>
          </w:tcPr>
          <w:p w14:paraId="46E2C799" w14:textId="77777777" w:rsidR="00AB2D85" w:rsidRDefault="00AB2D85" w:rsidP="00AB2D85">
            <w:pPr>
              <w:spacing w:after="200" w:line="276" w:lineRule="auto"/>
              <w:jc w:val="left"/>
            </w:pPr>
            <w:r>
              <w:t>Kwaliteitshandboek</w:t>
            </w:r>
          </w:p>
          <w:p w14:paraId="6118A247" w14:textId="77777777" w:rsidR="00AB2D85" w:rsidRDefault="00AB2D85" w:rsidP="007014DE"/>
        </w:tc>
        <w:tc>
          <w:tcPr>
            <w:tcW w:w="1454" w:type="dxa"/>
          </w:tcPr>
          <w:p w14:paraId="091676BB" w14:textId="21C11210" w:rsidR="00AB2D85" w:rsidRDefault="006564EA" w:rsidP="007014DE">
            <w:r>
              <w:t>01/12</w:t>
            </w:r>
          </w:p>
        </w:tc>
        <w:tc>
          <w:tcPr>
            <w:tcW w:w="1130" w:type="dxa"/>
          </w:tcPr>
          <w:p w14:paraId="3DD59DDB" w14:textId="135BCB71" w:rsidR="00AB2D85" w:rsidRDefault="006564EA" w:rsidP="007014DE">
            <w:r>
              <w:t>-</w:t>
            </w:r>
          </w:p>
        </w:tc>
        <w:tc>
          <w:tcPr>
            <w:tcW w:w="1415" w:type="dxa"/>
          </w:tcPr>
          <w:p w14:paraId="47159DB2" w14:textId="5E7D98CD" w:rsidR="00AB2D85" w:rsidRDefault="006564EA" w:rsidP="007014DE">
            <w:r>
              <w:t>Einde project (</w:t>
            </w:r>
            <w:proofErr w:type="spellStart"/>
            <w:r>
              <w:t>ivm</w:t>
            </w:r>
            <w:proofErr w:type="spellEnd"/>
            <w:r>
              <w:t xml:space="preserve"> constant updaten)</w:t>
            </w:r>
          </w:p>
        </w:tc>
        <w:tc>
          <w:tcPr>
            <w:tcW w:w="998" w:type="dxa"/>
          </w:tcPr>
          <w:p w14:paraId="234F85EA" w14:textId="43985D2E" w:rsidR="00AB2D85" w:rsidRDefault="006564EA" w:rsidP="007014DE">
            <w:r>
              <w:t>-</w:t>
            </w:r>
          </w:p>
        </w:tc>
        <w:tc>
          <w:tcPr>
            <w:tcW w:w="961" w:type="dxa"/>
          </w:tcPr>
          <w:p w14:paraId="3CD12A17" w14:textId="473B9137" w:rsidR="00AB2D85" w:rsidRDefault="006564EA" w:rsidP="007014DE">
            <w:r>
              <w:t>-</w:t>
            </w:r>
          </w:p>
        </w:tc>
        <w:tc>
          <w:tcPr>
            <w:tcW w:w="2254" w:type="dxa"/>
          </w:tcPr>
          <w:p w14:paraId="3F488428" w14:textId="4C7BA8F1" w:rsidR="00AB2D85" w:rsidRDefault="006564EA" w:rsidP="007014DE">
            <w:r>
              <w:t>Xander</w:t>
            </w:r>
          </w:p>
        </w:tc>
      </w:tr>
      <w:tr w:rsidR="00AB2D85" w:rsidRPr="007878CB" w14:paraId="4CC4E676" w14:textId="77777777" w:rsidTr="00235D79">
        <w:trPr>
          <w:trHeight w:val="1032"/>
        </w:trPr>
        <w:tc>
          <w:tcPr>
            <w:tcW w:w="1950" w:type="dxa"/>
          </w:tcPr>
          <w:p w14:paraId="45708771" w14:textId="77777777" w:rsidR="00AB2D85" w:rsidRDefault="00AB2D85" w:rsidP="00AB2D85">
            <w:pPr>
              <w:spacing w:after="200" w:line="276" w:lineRule="auto"/>
              <w:jc w:val="left"/>
            </w:pPr>
            <w:r>
              <w:lastRenderedPageBreak/>
              <w:t>Testplan</w:t>
            </w:r>
          </w:p>
          <w:p w14:paraId="585EF132" w14:textId="77777777" w:rsidR="00AB2D85" w:rsidRDefault="00AB2D85" w:rsidP="007014DE"/>
        </w:tc>
        <w:tc>
          <w:tcPr>
            <w:tcW w:w="1454" w:type="dxa"/>
          </w:tcPr>
          <w:p w14:paraId="4D57FCD4" w14:textId="10D401F2" w:rsidR="00AB2D85" w:rsidRDefault="006564EA" w:rsidP="007014DE">
            <w:r>
              <w:t>8/12</w:t>
            </w:r>
          </w:p>
        </w:tc>
        <w:tc>
          <w:tcPr>
            <w:tcW w:w="1130" w:type="dxa"/>
          </w:tcPr>
          <w:p w14:paraId="438B3FE9" w14:textId="60BA66BD" w:rsidR="00AB2D85" w:rsidRDefault="006564EA" w:rsidP="007014DE">
            <w:r>
              <w:t>13:00</w:t>
            </w:r>
          </w:p>
        </w:tc>
        <w:tc>
          <w:tcPr>
            <w:tcW w:w="1415" w:type="dxa"/>
          </w:tcPr>
          <w:p w14:paraId="501FA0E4" w14:textId="76486C59" w:rsidR="00AB2D85" w:rsidRDefault="006564EA" w:rsidP="007014DE">
            <w:r>
              <w:t>15/12</w:t>
            </w:r>
          </w:p>
        </w:tc>
        <w:tc>
          <w:tcPr>
            <w:tcW w:w="998" w:type="dxa"/>
          </w:tcPr>
          <w:p w14:paraId="686C1D19" w14:textId="08967D81" w:rsidR="00AB2D85" w:rsidRDefault="006564EA" w:rsidP="007014DE">
            <w:r>
              <w:t>16:00</w:t>
            </w:r>
          </w:p>
        </w:tc>
        <w:tc>
          <w:tcPr>
            <w:tcW w:w="961" w:type="dxa"/>
          </w:tcPr>
          <w:p w14:paraId="16A532DC" w14:textId="00B3EFAA" w:rsidR="00AB2D85" w:rsidRDefault="006564EA" w:rsidP="007014DE">
            <w:r>
              <w:t>5 uur</w:t>
            </w:r>
          </w:p>
        </w:tc>
        <w:tc>
          <w:tcPr>
            <w:tcW w:w="2254" w:type="dxa"/>
          </w:tcPr>
          <w:p w14:paraId="5A9CCF2D" w14:textId="46865B4C" w:rsidR="00AB2D85" w:rsidRDefault="006564EA" w:rsidP="007014DE">
            <w:r>
              <w:t>Xander, Thomas en Kasper.</w:t>
            </w:r>
          </w:p>
        </w:tc>
      </w:tr>
      <w:tr w:rsidR="00AB2D85" w:rsidRPr="007878CB" w14:paraId="10F0E4AF" w14:textId="77777777" w:rsidTr="00235D79">
        <w:trPr>
          <w:trHeight w:val="1032"/>
        </w:trPr>
        <w:tc>
          <w:tcPr>
            <w:tcW w:w="1950" w:type="dxa"/>
          </w:tcPr>
          <w:p w14:paraId="096D938D" w14:textId="77777777" w:rsidR="00AB2D85" w:rsidRDefault="00AB2D85" w:rsidP="00AB2D85">
            <w:pPr>
              <w:spacing w:after="200" w:line="276" w:lineRule="auto"/>
              <w:jc w:val="left"/>
            </w:pPr>
            <w:r>
              <w:t>Acceptatietest</w:t>
            </w:r>
          </w:p>
          <w:p w14:paraId="5C521C39" w14:textId="77777777" w:rsidR="00AB2D85" w:rsidRDefault="00AB2D85" w:rsidP="007014DE"/>
        </w:tc>
        <w:tc>
          <w:tcPr>
            <w:tcW w:w="1454" w:type="dxa"/>
          </w:tcPr>
          <w:p w14:paraId="55119F88" w14:textId="7F8D5E17" w:rsidR="00AB2D85" w:rsidRDefault="006564EA" w:rsidP="007014DE">
            <w:r>
              <w:t>15/12</w:t>
            </w:r>
          </w:p>
        </w:tc>
        <w:tc>
          <w:tcPr>
            <w:tcW w:w="1130" w:type="dxa"/>
          </w:tcPr>
          <w:p w14:paraId="202202AB" w14:textId="7B1FC7FE" w:rsidR="00AB2D85" w:rsidRDefault="006564EA" w:rsidP="007014DE">
            <w:r>
              <w:t>16:00</w:t>
            </w:r>
          </w:p>
        </w:tc>
        <w:tc>
          <w:tcPr>
            <w:tcW w:w="1415" w:type="dxa"/>
          </w:tcPr>
          <w:p w14:paraId="53CD20ED" w14:textId="4CE334AC" w:rsidR="00AB2D85" w:rsidRDefault="006564EA" w:rsidP="007014DE">
            <w:r>
              <w:t>22/12</w:t>
            </w:r>
          </w:p>
        </w:tc>
        <w:tc>
          <w:tcPr>
            <w:tcW w:w="998" w:type="dxa"/>
          </w:tcPr>
          <w:p w14:paraId="7F7516E2" w14:textId="022D98EB" w:rsidR="00AB2D85" w:rsidRDefault="006564EA" w:rsidP="007014DE">
            <w:r>
              <w:t>16:00</w:t>
            </w:r>
          </w:p>
        </w:tc>
        <w:tc>
          <w:tcPr>
            <w:tcW w:w="961" w:type="dxa"/>
          </w:tcPr>
          <w:p w14:paraId="49FBE6CB" w14:textId="58572D47" w:rsidR="00AB2D85" w:rsidRDefault="006564EA" w:rsidP="007014DE">
            <w:r>
              <w:t>6 uur</w:t>
            </w:r>
          </w:p>
        </w:tc>
        <w:tc>
          <w:tcPr>
            <w:tcW w:w="2254" w:type="dxa"/>
          </w:tcPr>
          <w:p w14:paraId="5FD1DBFA" w14:textId="238FCF64" w:rsidR="00AB2D85" w:rsidRDefault="00197006" w:rsidP="007014DE">
            <w:r>
              <w:t>Xander, Thomas en Kasper</w:t>
            </w:r>
            <w:r w:rsidR="0098202E">
              <w:t>.</w:t>
            </w:r>
          </w:p>
        </w:tc>
      </w:tr>
    </w:tbl>
    <w:p w14:paraId="09F9E2EC" w14:textId="77777777" w:rsidR="000B1070" w:rsidRDefault="000B1070" w:rsidP="000B1070">
      <w:pPr>
        <w:pStyle w:val="Heading1"/>
        <w:numPr>
          <w:ilvl w:val="0"/>
          <w:numId w:val="0"/>
        </w:numPr>
        <w:ind w:left="360"/>
      </w:pPr>
      <w:bookmarkStart w:id="16" w:name="_Toc451844514"/>
      <w:bookmarkStart w:id="17" w:name="_Toc453159991"/>
      <w:bookmarkStart w:id="18" w:name="_Toc462303794"/>
    </w:p>
    <w:p w14:paraId="528325AA" w14:textId="77777777" w:rsidR="000B1070" w:rsidRDefault="000B1070">
      <w:pPr>
        <w:spacing w:after="200" w:line="276" w:lineRule="auto"/>
        <w:jc w:val="left"/>
        <w:rPr>
          <w:rFonts w:asciiTheme="majorHAnsi" w:eastAsiaTheme="majorEastAsia" w:hAnsiTheme="majorHAnsi" w:cstheme="majorBidi"/>
          <w:b/>
          <w:sz w:val="36"/>
          <w:szCs w:val="32"/>
          <w:lang w:eastAsia="nl-NL"/>
        </w:rPr>
      </w:pPr>
      <w:r>
        <w:br w:type="page"/>
      </w:r>
    </w:p>
    <w:p w14:paraId="0C48D1DD" w14:textId="77777777" w:rsidR="00854BC6" w:rsidRPr="0046376C" w:rsidRDefault="00854BC6" w:rsidP="00854BC6">
      <w:pPr>
        <w:pStyle w:val="Heading1"/>
      </w:pPr>
      <w:r w:rsidRPr="0046376C">
        <w:lastRenderedPageBreak/>
        <w:t>Risico</w:t>
      </w:r>
      <w:bookmarkEnd w:id="16"/>
      <w:bookmarkEnd w:id="17"/>
      <w:r>
        <w:t>’s</w:t>
      </w:r>
      <w:bookmarkEnd w:id="18"/>
    </w:p>
    <w:p w14:paraId="60A7BC5D" w14:textId="5CCCF854" w:rsidR="00854BC6" w:rsidRDefault="00854BC6" w:rsidP="00854BC6">
      <w:pPr>
        <w:pStyle w:val="Default"/>
        <w:rPr>
          <w:rFonts w:ascii="Calibri" w:hAnsi="Calibri"/>
          <w:i/>
          <w:sz w:val="22"/>
          <w:szCs w:val="20"/>
          <w:highlight w:val="lightGray"/>
        </w:rPr>
      </w:pPr>
    </w:p>
    <w:tbl>
      <w:tblPr>
        <w:tblStyle w:val="TableGrid"/>
        <w:tblpPr w:leftFromText="141" w:rightFromText="141" w:vertAnchor="text" w:horzAnchor="margin" w:tblpXSpec="center" w:tblpY="40"/>
        <w:tblW w:w="9064" w:type="dxa"/>
        <w:tblLook w:val="04A0" w:firstRow="1" w:lastRow="0" w:firstColumn="1" w:lastColumn="0" w:noHBand="0" w:noVBand="1"/>
      </w:tblPr>
      <w:tblGrid>
        <w:gridCol w:w="1757"/>
        <w:gridCol w:w="7307"/>
      </w:tblGrid>
      <w:tr w:rsidR="00854BC6" w:rsidRPr="007878CB" w14:paraId="3BAB46EC" w14:textId="77777777" w:rsidTr="000B1070">
        <w:tc>
          <w:tcPr>
            <w:tcW w:w="1384" w:type="dxa"/>
            <w:shd w:val="clear" w:color="auto" w:fill="BFBFBF" w:themeFill="background1" w:themeFillShade="BF"/>
          </w:tcPr>
          <w:p w14:paraId="1DF214A7" w14:textId="77777777" w:rsidR="00854BC6" w:rsidRPr="007878CB" w:rsidRDefault="00854BC6" w:rsidP="009E3527">
            <w:r>
              <w:t>Risico</w:t>
            </w:r>
          </w:p>
        </w:tc>
        <w:tc>
          <w:tcPr>
            <w:tcW w:w="7680" w:type="dxa"/>
            <w:shd w:val="clear" w:color="auto" w:fill="BFBFBF" w:themeFill="background1" w:themeFillShade="BF"/>
          </w:tcPr>
          <w:p w14:paraId="6B0F0E7A" w14:textId="77777777" w:rsidR="00854BC6" w:rsidRPr="007878CB" w:rsidRDefault="00F743EF" w:rsidP="009E3527">
            <w:r>
              <w:t>Maatregelen</w:t>
            </w:r>
          </w:p>
        </w:tc>
      </w:tr>
      <w:tr w:rsidR="00854BC6" w:rsidRPr="007878CB" w14:paraId="03EA145A" w14:textId="77777777" w:rsidTr="000B1070">
        <w:tc>
          <w:tcPr>
            <w:tcW w:w="1384" w:type="dxa"/>
          </w:tcPr>
          <w:p w14:paraId="34CC9517" w14:textId="6EDFCB60" w:rsidR="00854BC6" w:rsidRPr="007878CB" w:rsidRDefault="00DE5444" w:rsidP="009E3527">
            <w:r>
              <w:t>Los lopen van de planning</w:t>
            </w:r>
          </w:p>
        </w:tc>
        <w:tc>
          <w:tcPr>
            <w:tcW w:w="7680" w:type="dxa"/>
          </w:tcPr>
          <w:p w14:paraId="27806687" w14:textId="2008A201" w:rsidR="00854BC6" w:rsidRPr="007878CB" w:rsidRDefault="00DE5444" w:rsidP="009E3527">
            <w:r>
              <w:t>Elke week even samen goed bespreken wat er gedaan is en wat we gaan doen, mochten we de planning niet denken te halen, dan ook communiceren. We hebben de planning gepland zodat we nog wat speelruimte hebben.</w:t>
            </w:r>
          </w:p>
        </w:tc>
      </w:tr>
      <w:tr w:rsidR="00AB58D2" w:rsidRPr="007878CB" w14:paraId="46BF6CE9" w14:textId="77777777" w:rsidTr="000B1070">
        <w:tc>
          <w:tcPr>
            <w:tcW w:w="1384" w:type="dxa"/>
          </w:tcPr>
          <w:p w14:paraId="7F677DE8" w14:textId="30B8E133" w:rsidR="00AB58D2" w:rsidRDefault="00AB58D2" w:rsidP="009E3527">
            <w:r>
              <w:t>Ziekte/Verzuim</w:t>
            </w:r>
          </w:p>
        </w:tc>
        <w:tc>
          <w:tcPr>
            <w:tcW w:w="7680" w:type="dxa"/>
          </w:tcPr>
          <w:p w14:paraId="4056386C" w14:textId="63A22DE7" w:rsidR="00AB58D2" w:rsidRDefault="00AB58D2" w:rsidP="009E3527">
            <w:r>
              <w:t>Met elkaar afspreken of de taak eventueel overgenomen kan worden door iemand anders, mocht er niet vanuit thuis kunne</w:t>
            </w:r>
            <w:r w:rsidR="00BB1AF2">
              <w:t>n</w:t>
            </w:r>
            <w:r>
              <w:t xml:space="preserve"> worden gewerkt…, desnoods schuiven met de planning </w:t>
            </w:r>
          </w:p>
        </w:tc>
      </w:tr>
    </w:tbl>
    <w:p w14:paraId="461B62DD" w14:textId="77777777" w:rsidR="00854BC6" w:rsidRPr="00A44201" w:rsidRDefault="00854BC6" w:rsidP="00854BC6">
      <w:pPr>
        <w:pStyle w:val="Default"/>
        <w:rPr>
          <w:rFonts w:ascii="Calibri" w:hAnsi="Calibri"/>
          <w:i/>
          <w:sz w:val="22"/>
          <w:szCs w:val="20"/>
          <w:highlight w:val="lightGray"/>
        </w:rPr>
      </w:pPr>
    </w:p>
    <w:p w14:paraId="23AC8B88" w14:textId="77777777" w:rsidR="000B1070" w:rsidRDefault="000B1070">
      <w:pPr>
        <w:spacing w:after="200" w:line="276" w:lineRule="auto"/>
        <w:jc w:val="left"/>
        <w:rPr>
          <w:rFonts w:asciiTheme="majorHAnsi" w:eastAsiaTheme="majorEastAsia" w:hAnsiTheme="majorHAnsi" w:cstheme="majorBidi"/>
          <w:b/>
          <w:sz w:val="36"/>
          <w:szCs w:val="32"/>
          <w:lang w:eastAsia="nl-NL"/>
        </w:rPr>
      </w:pPr>
      <w:bookmarkStart w:id="19" w:name="_Toc451844515"/>
      <w:bookmarkStart w:id="20" w:name="_Toc453159992"/>
      <w:bookmarkStart w:id="21" w:name="_Toc462303795"/>
      <w:r>
        <w:br w:type="page"/>
      </w:r>
    </w:p>
    <w:p w14:paraId="2D71B2AE" w14:textId="77777777" w:rsidR="00854BC6" w:rsidRDefault="00854BC6" w:rsidP="00854BC6">
      <w:pPr>
        <w:pStyle w:val="Heading1"/>
      </w:pPr>
      <w:r>
        <w:lastRenderedPageBreak/>
        <w:t>Projectgrenzen</w:t>
      </w:r>
      <w:bookmarkEnd w:id="19"/>
      <w:bookmarkEnd w:id="20"/>
      <w:bookmarkEnd w:id="21"/>
    </w:p>
    <w:p w14:paraId="28D98462" w14:textId="07A7E47B" w:rsidR="00E15D68" w:rsidRDefault="00E15D68" w:rsidP="00854BC6">
      <w:pPr>
        <w:pStyle w:val="Heading3"/>
        <w:spacing w:line="360" w:lineRule="auto"/>
        <w:rPr>
          <w:rFonts w:ascii="Arial" w:hAnsi="Arial" w:cs="Arial"/>
        </w:rPr>
      </w:pPr>
    </w:p>
    <w:p w14:paraId="4EF4F301" w14:textId="19618E74" w:rsidR="00C22E29" w:rsidRPr="00C22E29" w:rsidRDefault="001C61C3" w:rsidP="00C22E29">
      <w:pPr>
        <w:rPr>
          <w:lang w:eastAsia="nl-NL"/>
        </w:rPr>
      </w:pPr>
      <w:r>
        <w:rPr>
          <w:lang w:eastAsia="nl-NL"/>
        </w:rPr>
        <w:t xml:space="preserve">We gaan geen compleet nieuwe styling verzinnen, ons is verteld dat we ons moeten houden aan de standaard </w:t>
      </w:r>
      <w:proofErr w:type="spellStart"/>
      <w:r>
        <w:rPr>
          <w:lang w:eastAsia="nl-NL"/>
        </w:rPr>
        <w:t>style</w:t>
      </w:r>
      <w:proofErr w:type="spellEnd"/>
      <w:r>
        <w:rPr>
          <w:lang w:eastAsia="nl-NL"/>
        </w:rPr>
        <w:t xml:space="preserve"> van het Summa College, dus er worden geen compleet nieuwe huisstijlen ontworpen.</w:t>
      </w:r>
    </w:p>
    <w:sectPr w:rsidR="00C22E29" w:rsidRPr="00C22E29" w:rsidSect="005754E0">
      <w:headerReference w:type="default" r:id="rId1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D9A5E" w14:textId="77777777" w:rsidR="00865E86" w:rsidRDefault="00865E86" w:rsidP="00E15D68">
      <w:pPr>
        <w:spacing w:line="240" w:lineRule="auto"/>
      </w:pPr>
      <w:r>
        <w:separator/>
      </w:r>
    </w:p>
  </w:endnote>
  <w:endnote w:type="continuationSeparator" w:id="0">
    <w:p w14:paraId="45D5F4F6" w14:textId="77777777" w:rsidR="00865E86" w:rsidRDefault="00865E86"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95978"/>
      <w:docPartObj>
        <w:docPartGallery w:val="Page Numbers (Bottom of Page)"/>
        <w:docPartUnique/>
      </w:docPartObj>
    </w:sdtPr>
    <w:sdtEndPr/>
    <w:sdtContent>
      <w:p w14:paraId="3E64F5E6" w14:textId="77777777" w:rsidR="004A1FE3" w:rsidRDefault="004A1FE3">
        <w:pPr>
          <w:pStyle w:val="Footer"/>
          <w:jc w:val="right"/>
        </w:pPr>
        <w:r>
          <w:fldChar w:fldCharType="begin"/>
        </w:r>
        <w:r>
          <w:instrText>PAGE   \* MERGEFORMAT</w:instrText>
        </w:r>
        <w:r>
          <w:fldChar w:fldCharType="separate"/>
        </w:r>
        <w:r w:rsidR="000B1070">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65263"/>
      <w:docPartObj>
        <w:docPartGallery w:val="Page Numbers (Bottom of Page)"/>
        <w:docPartUnique/>
      </w:docPartObj>
    </w:sdtPr>
    <w:sdtEndPr/>
    <w:sdtContent>
      <w:p w14:paraId="50F3AFD2" w14:textId="77777777" w:rsidR="004A0228" w:rsidRPr="00845276" w:rsidRDefault="004A0228" w:rsidP="00845276">
        <w:pPr>
          <w:pStyle w:val="Header"/>
          <w:tabs>
            <w:tab w:val="left" w:pos="4084"/>
          </w:tabs>
          <w:rPr>
            <w:color w:val="4F81BD" w:themeColor="accent1"/>
            <w:sz w:val="16"/>
            <w:szCs w:val="16"/>
          </w:rPr>
        </w:pPr>
        <w:r>
          <w:fldChar w:fldCharType="begin"/>
        </w:r>
        <w:r>
          <w:instrText>PAGE   \* MERGEFORMAT</w:instrText>
        </w:r>
        <w:r>
          <w:fldChar w:fldCharType="separate"/>
        </w:r>
        <w:r w:rsidR="000B1070">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FA3F" w14:textId="77777777" w:rsidR="00865E86" w:rsidRDefault="00865E86" w:rsidP="00E15D68">
      <w:pPr>
        <w:spacing w:line="240" w:lineRule="auto"/>
      </w:pPr>
      <w:r>
        <w:separator/>
      </w:r>
    </w:p>
  </w:footnote>
  <w:footnote w:type="continuationSeparator" w:id="0">
    <w:p w14:paraId="018E1C6A" w14:textId="77777777" w:rsidR="00865E86" w:rsidRDefault="00865E86"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7434" w14:textId="77777777" w:rsidR="008374F1" w:rsidRPr="00854BC6" w:rsidRDefault="008374F1" w:rsidP="00854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479B"/>
    <w:rsid w:val="000202AF"/>
    <w:rsid w:val="00041FF0"/>
    <w:rsid w:val="000607C2"/>
    <w:rsid w:val="00063DBA"/>
    <w:rsid w:val="000733FA"/>
    <w:rsid w:val="00085ECD"/>
    <w:rsid w:val="00093764"/>
    <w:rsid w:val="000B1070"/>
    <w:rsid w:val="000B21DE"/>
    <w:rsid w:val="000D071E"/>
    <w:rsid w:val="000D526B"/>
    <w:rsid w:val="000E73B9"/>
    <w:rsid w:val="000F445E"/>
    <w:rsid w:val="00100B9C"/>
    <w:rsid w:val="00123D3B"/>
    <w:rsid w:val="00146437"/>
    <w:rsid w:val="001577A1"/>
    <w:rsid w:val="001618A5"/>
    <w:rsid w:val="00171C89"/>
    <w:rsid w:val="00181BA8"/>
    <w:rsid w:val="00197006"/>
    <w:rsid w:val="001A0BD5"/>
    <w:rsid w:val="001A7707"/>
    <w:rsid w:val="001B119B"/>
    <w:rsid w:val="001B7BD1"/>
    <w:rsid w:val="001C61C3"/>
    <w:rsid w:val="001D53DC"/>
    <w:rsid w:val="002209EA"/>
    <w:rsid w:val="00235D79"/>
    <w:rsid w:val="00240C2E"/>
    <w:rsid w:val="002468B1"/>
    <w:rsid w:val="002470E1"/>
    <w:rsid w:val="00261D4D"/>
    <w:rsid w:val="002763E9"/>
    <w:rsid w:val="0028164F"/>
    <w:rsid w:val="002872BA"/>
    <w:rsid w:val="0029358E"/>
    <w:rsid w:val="002C535E"/>
    <w:rsid w:val="002C5D79"/>
    <w:rsid w:val="002D1F57"/>
    <w:rsid w:val="002D68B2"/>
    <w:rsid w:val="003042C2"/>
    <w:rsid w:val="00325F73"/>
    <w:rsid w:val="003312CB"/>
    <w:rsid w:val="00350828"/>
    <w:rsid w:val="00360E9C"/>
    <w:rsid w:val="00364D94"/>
    <w:rsid w:val="0038214C"/>
    <w:rsid w:val="0038549B"/>
    <w:rsid w:val="00391DC3"/>
    <w:rsid w:val="003B21D4"/>
    <w:rsid w:val="003C17B0"/>
    <w:rsid w:val="003C6264"/>
    <w:rsid w:val="003C7459"/>
    <w:rsid w:val="003D2F37"/>
    <w:rsid w:val="004600C2"/>
    <w:rsid w:val="00462131"/>
    <w:rsid w:val="004A0228"/>
    <w:rsid w:val="004A1FE3"/>
    <w:rsid w:val="004B1F8B"/>
    <w:rsid w:val="004B3719"/>
    <w:rsid w:val="004B4AD0"/>
    <w:rsid w:val="004C2C8C"/>
    <w:rsid w:val="004D278C"/>
    <w:rsid w:val="004D2957"/>
    <w:rsid w:val="004E00D4"/>
    <w:rsid w:val="005360DF"/>
    <w:rsid w:val="00536828"/>
    <w:rsid w:val="00536932"/>
    <w:rsid w:val="005424FE"/>
    <w:rsid w:val="00544823"/>
    <w:rsid w:val="0056529E"/>
    <w:rsid w:val="005754E0"/>
    <w:rsid w:val="00576C56"/>
    <w:rsid w:val="00582C4C"/>
    <w:rsid w:val="00584586"/>
    <w:rsid w:val="005A7766"/>
    <w:rsid w:val="005C4722"/>
    <w:rsid w:val="0061661E"/>
    <w:rsid w:val="00626C3E"/>
    <w:rsid w:val="0064170A"/>
    <w:rsid w:val="006564EA"/>
    <w:rsid w:val="0066776B"/>
    <w:rsid w:val="006807FF"/>
    <w:rsid w:val="006904F4"/>
    <w:rsid w:val="00690BDC"/>
    <w:rsid w:val="006973C0"/>
    <w:rsid w:val="006A635D"/>
    <w:rsid w:val="006B4DEC"/>
    <w:rsid w:val="006F1B8B"/>
    <w:rsid w:val="006F636C"/>
    <w:rsid w:val="007014DE"/>
    <w:rsid w:val="00715ED8"/>
    <w:rsid w:val="007302BA"/>
    <w:rsid w:val="007320EA"/>
    <w:rsid w:val="00737DA4"/>
    <w:rsid w:val="007423FD"/>
    <w:rsid w:val="00742BBC"/>
    <w:rsid w:val="00770BA4"/>
    <w:rsid w:val="00793C0F"/>
    <w:rsid w:val="007A204A"/>
    <w:rsid w:val="007B7004"/>
    <w:rsid w:val="007C223B"/>
    <w:rsid w:val="007C2862"/>
    <w:rsid w:val="007C433D"/>
    <w:rsid w:val="007D24C2"/>
    <w:rsid w:val="007E62F3"/>
    <w:rsid w:val="00800C25"/>
    <w:rsid w:val="00836B10"/>
    <w:rsid w:val="008374F1"/>
    <w:rsid w:val="00845276"/>
    <w:rsid w:val="00853A22"/>
    <w:rsid w:val="00854BC6"/>
    <w:rsid w:val="008635C1"/>
    <w:rsid w:val="00865E86"/>
    <w:rsid w:val="008C7B2E"/>
    <w:rsid w:val="008D491A"/>
    <w:rsid w:val="008F324A"/>
    <w:rsid w:val="009114A3"/>
    <w:rsid w:val="009240D9"/>
    <w:rsid w:val="00951387"/>
    <w:rsid w:val="0095360E"/>
    <w:rsid w:val="009572E0"/>
    <w:rsid w:val="0098202E"/>
    <w:rsid w:val="009865F0"/>
    <w:rsid w:val="009B6508"/>
    <w:rsid w:val="009D04FC"/>
    <w:rsid w:val="009D51DB"/>
    <w:rsid w:val="009E6E05"/>
    <w:rsid w:val="009F04E3"/>
    <w:rsid w:val="00A05E7E"/>
    <w:rsid w:val="00A12C10"/>
    <w:rsid w:val="00A758EE"/>
    <w:rsid w:val="00A9387F"/>
    <w:rsid w:val="00AB2D85"/>
    <w:rsid w:val="00AB58D2"/>
    <w:rsid w:val="00AB73CE"/>
    <w:rsid w:val="00AC0095"/>
    <w:rsid w:val="00AD7800"/>
    <w:rsid w:val="00AD7F0A"/>
    <w:rsid w:val="00B024D2"/>
    <w:rsid w:val="00B04C5C"/>
    <w:rsid w:val="00B23A23"/>
    <w:rsid w:val="00B353E7"/>
    <w:rsid w:val="00B7520C"/>
    <w:rsid w:val="00B86213"/>
    <w:rsid w:val="00BA4BD9"/>
    <w:rsid w:val="00BB1AF2"/>
    <w:rsid w:val="00BC2C6D"/>
    <w:rsid w:val="00BD0DAA"/>
    <w:rsid w:val="00BF329F"/>
    <w:rsid w:val="00C00A51"/>
    <w:rsid w:val="00C22E29"/>
    <w:rsid w:val="00C40CE8"/>
    <w:rsid w:val="00CA46B8"/>
    <w:rsid w:val="00CA493B"/>
    <w:rsid w:val="00CD108A"/>
    <w:rsid w:val="00CD5936"/>
    <w:rsid w:val="00D15291"/>
    <w:rsid w:val="00D320F0"/>
    <w:rsid w:val="00D4628A"/>
    <w:rsid w:val="00D54A10"/>
    <w:rsid w:val="00D61670"/>
    <w:rsid w:val="00D741EB"/>
    <w:rsid w:val="00D956AA"/>
    <w:rsid w:val="00DA4DE5"/>
    <w:rsid w:val="00DB03A4"/>
    <w:rsid w:val="00DB1267"/>
    <w:rsid w:val="00DD7D4F"/>
    <w:rsid w:val="00DE0BDA"/>
    <w:rsid w:val="00DE5444"/>
    <w:rsid w:val="00DE65B5"/>
    <w:rsid w:val="00DF23F0"/>
    <w:rsid w:val="00E023DF"/>
    <w:rsid w:val="00E15D68"/>
    <w:rsid w:val="00E31518"/>
    <w:rsid w:val="00E756DB"/>
    <w:rsid w:val="00ED1BC6"/>
    <w:rsid w:val="00F10EF5"/>
    <w:rsid w:val="00F15E61"/>
    <w:rsid w:val="00F4479B"/>
    <w:rsid w:val="00F47765"/>
    <w:rsid w:val="00F542EC"/>
    <w:rsid w:val="00F743EF"/>
    <w:rsid w:val="00F74BFC"/>
    <w:rsid w:val="00F80CB6"/>
    <w:rsid w:val="00F82B8B"/>
    <w:rsid w:val="00F93A84"/>
    <w:rsid w:val="00FA51B6"/>
    <w:rsid w:val="00FC1618"/>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1EA3A"/>
  <w15:docId w15:val="{002CCC31-B7BF-4117-9B12-DD8E7FFC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85"/>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79295-796A-4312-9C32-3AF225F9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394</TotalTime>
  <Pages>11</Pages>
  <Words>601</Words>
  <Characters>3427</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Projectplan</vt:lpstr>
      <vt:lpstr>Titel</vt:lpstr>
    </vt:vector>
  </TitlesOfParts>
  <Company>Summa ICT</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Xander Louwers</cp:lastModifiedBy>
  <cp:revision>65</cp:revision>
  <dcterms:created xsi:type="dcterms:W3CDTF">2016-09-22T08:39:00Z</dcterms:created>
  <dcterms:modified xsi:type="dcterms:W3CDTF">2021-11-24T14:39:00Z</dcterms:modified>
</cp:coreProperties>
</file>